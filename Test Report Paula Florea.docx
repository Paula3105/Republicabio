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DD838" w14:textId="77777777" w:rsidR="005E36C1" w:rsidRDefault="005E36C1" w:rsidP="00F94C69">
      <w:pPr>
        <w:pStyle w:val="Title"/>
        <w:rPr>
          <w:sz w:val="48"/>
        </w:rPr>
      </w:pPr>
      <w:bookmarkStart w:id="0" w:name="_GoBack"/>
      <w:bookmarkEnd w:id="0"/>
    </w:p>
    <w:p w14:paraId="293C9ECF" w14:textId="77777777" w:rsidR="005E36C1" w:rsidRDefault="005E36C1" w:rsidP="00F94C69">
      <w:pPr>
        <w:pStyle w:val="Title"/>
        <w:rPr>
          <w:sz w:val="48"/>
        </w:rPr>
      </w:pPr>
    </w:p>
    <w:p w14:paraId="15A52319" w14:textId="77777777" w:rsidR="005E36C1" w:rsidRDefault="005E36C1" w:rsidP="00F94C69">
      <w:pPr>
        <w:pStyle w:val="Title"/>
        <w:rPr>
          <w:sz w:val="48"/>
        </w:rPr>
      </w:pPr>
    </w:p>
    <w:p w14:paraId="7B403CE3" w14:textId="77777777" w:rsidR="005E36C1" w:rsidRDefault="005E36C1" w:rsidP="00F94C69">
      <w:pPr>
        <w:pStyle w:val="Title"/>
        <w:rPr>
          <w:sz w:val="48"/>
        </w:rPr>
      </w:pPr>
    </w:p>
    <w:p w14:paraId="6A6CC341" w14:textId="77777777" w:rsidR="005E36C1" w:rsidRDefault="005E36C1" w:rsidP="00F94C69">
      <w:pPr>
        <w:pStyle w:val="Title"/>
        <w:rPr>
          <w:sz w:val="48"/>
        </w:rPr>
      </w:pPr>
    </w:p>
    <w:p w14:paraId="698B78F1" w14:textId="77777777" w:rsidR="005E36C1" w:rsidRDefault="005E36C1" w:rsidP="00C21622">
      <w:pPr>
        <w:pStyle w:val="Title"/>
        <w:jc w:val="center"/>
        <w:rPr>
          <w:sz w:val="48"/>
        </w:rPr>
      </w:pPr>
    </w:p>
    <w:p w14:paraId="26AB97B5" w14:textId="77777777" w:rsidR="00F94C69" w:rsidRPr="00E1030C" w:rsidRDefault="00524A7A" w:rsidP="00C21622">
      <w:pPr>
        <w:pStyle w:val="Title"/>
        <w:jc w:val="center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</w:p>
    <w:p w14:paraId="1FE7D2A6" w14:textId="77777777" w:rsidR="00F94C69" w:rsidRDefault="00F94C69" w:rsidP="000E396A"/>
    <w:p w14:paraId="1B88E041" w14:textId="77777777" w:rsidR="00312DEC" w:rsidRDefault="00312DEC" w:rsidP="000E396A"/>
    <w:p w14:paraId="6D0FEF0F" w14:textId="77777777" w:rsidR="00312DEC" w:rsidRDefault="00312DEC" w:rsidP="000E396A"/>
    <w:p w14:paraId="1752FD4D" w14:textId="77777777" w:rsidR="00F94C69" w:rsidRDefault="00F94C69" w:rsidP="000E396A"/>
    <w:p w14:paraId="65CC2758" w14:textId="77777777" w:rsidR="00F94C69" w:rsidRDefault="00F94C69" w:rsidP="000E396A"/>
    <w:p w14:paraId="640E59E5" w14:textId="7E9E384C"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>
        <w:tab/>
      </w:r>
      <w:proofErr w:type="spellStart"/>
      <w:r w:rsidR="00B110E7">
        <w:rPr>
          <w:b/>
        </w:rPr>
        <w:t>Republica</w:t>
      </w:r>
      <w:proofErr w:type="spellEnd"/>
      <w:r w:rsidR="00B110E7">
        <w:rPr>
          <w:b/>
        </w:rPr>
        <w:t xml:space="preserve"> Bio</w:t>
      </w:r>
    </w:p>
    <w:p w14:paraId="159B9ADC" w14:textId="290F9FE4"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Date: </w:t>
      </w:r>
      <w:r w:rsidR="000943ED">
        <w:rPr>
          <w:color w:val="auto"/>
          <w:lang w:val="fr-FR"/>
        </w:rPr>
        <w:t>5.02</w:t>
      </w:r>
      <w:r w:rsidR="00B110E7">
        <w:rPr>
          <w:color w:val="auto"/>
          <w:lang w:val="fr-FR"/>
        </w:rPr>
        <w:t>.2021</w:t>
      </w:r>
    </w:p>
    <w:p w14:paraId="0D909648" w14:textId="77777777"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14:paraId="7EE21002" w14:textId="77777777" w:rsidR="005E36C1" w:rsidRPr="00AE2F3B" w:rsidRDefault="005E36C1" w:rsidP="00245573">
      <w:pPr>
        <w:pStyle w:val="Body"/>
        <w:rPr>
          <w:lang w:val="fr-FR"/>
        </w:rPr>
      </w:pPr>
    </w:p>
    <w:p w14:paraId="21E68B01" w14:textId="77777777" w:rsidR="000178E2" w:rsidRDefault="00176BC9" w:rsidP="00334EB6">
      <w:pPr>
        <w:pStyle w:val="Tableofcontents0"/>
        <w:rPr>
          <w:noProof/>
        </w:rPr>
      </w:pPr>
      <w:bookmarkStart w:id="1" w:name="_Toc338421789"/>
      <w:bookmarkStart w:id="2" w:name="_Toc338421826"/>
      <w:r w:rsidRPr="008E634A">
        <w:t>Table of Contents</w:t>
      </w:r>
      <w:bookmarkEnd w:id="1"/>
      <w:bookmarkEnd w:id="2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14:paraId="246F7504" w14:textId="7ECA9D2B" w:rsidR="000178E2" w:rsidRDefault="000178E2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Testing Scope</w:t>
      </w:r>
      <w:r>
        <w:tab/>
      </w:r>
      <w:r>
        <w:fldChar w:fldCharType="begin"/>
      </w:r>
      <w:r>
        <w:instrText xml:space="preserve"> PAGEREF _Toc59038239 \h </w:instrText>
      </w:r>
      <w:r>
        <w:fldChar w:fldCharType="separate"/>
      </w:r>
      <w:r>
        <w:t>4</w:t>
      </w:r>
      <w:r>
        <w:fldChar w:fldCharType="end"/>
      </w:r>
    </w:p>
    <w:p w14:paraId="62E8D126" w14:textId="200DBDB1" w:rsidR="000178E2" w:rsidRDefault="000178E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_Toc59038240 \h </w:instrText>
      </w:r>
      <w:r>
        <w:fldChar w:fldCharType="separate"/>
      </w:r>
      <w:r>
        <w:t>4</w:t>
      </w:r>
      <w:r>
        <w:fldChar w:fldCharType="end"/>
      </w:r>
    </w:p>
    <w:p w14:paraId="18AC8F93" w14:textId="3AA283C7" w:rsidR="000178E2" w:rsidRDefault="000178E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_Toc59038241 \h </w:instrText>
      </w:r>
      <w:r>
        <w:fldChar w:fldCharType="separate"/>
      </w:r>
      <w:r>
        <w:t>4</w:t>
      </w:r>
      <w:r>
        <w:fldChar w:fldCharType="end"/>
      </w:r>
    </w:p>
    <w:p w14:paraId="2F0CBC0A" w14:textId="7E6F33CE" w:rsidR="000178E2" w:rsidRDefault="000178E2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Test Results</w:t>
      </w:r>
      <w:r>
        <w:tab/>
      </w:r>
      <w:r>
        <w:fldChar w:fldCharType="begin"/>
      </w:r>
      <w:r>
        <w:instrText xml:space="preserve"> PAGEREF _Toc59038242 \h </w:instrText>
      </w:r>
      <w:r>
        <w:fldChar w:fldCharType="separate"/>
      </w:r>
      <w:r>
        <w:t>5</w:t>
      </w:r>
      <w:r>
        <w:fldChar w:fldCharType="end"/>
      </w:r>
    </w:p>
    <w:p w14:paraId="1696A9F8" w14:textId="7CA13BB8" w:rsidR="000178E2" w:rsidRDefault="000178E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_Toc59038243 \h </w:instrText>
      </w:r>
      <w:r>
        <w:fldChar w:fldCharType="separate"/>
      </w:r>
      <w:r>
        <w:t>5</w:t>
      </w:r>
      <w:r>
        <w:fldChar w:fldCharType="end"/>
      </w:r>
    </w:p>
    <w:p w14:paraId="2D035CDF" w14:textId="5AB292C1" w:rsidR="000178E2" w:rsidRDefault="000178E2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Defects</w:t>
      </w:r>
      <w:r>
        <w:tab/>
      </w:r>
      <w:r>
        <w:fldChar w:fldCharType="begin"/>
      </w:r>
      <w:r>
        <w:instrText xml:space="preserve"> PAGEREF _Toc59038244 \h </w:instrText>
      </w:r>
      <w:r>
        <w:fldChar w:fldCharType="separate"/>
      </w:r>
      <w:r>
        <w:t>6</w:t>
      </w:r>
      <w:r>
        <w:fldChar w:fldCharType="end"/>
      </w:r>
    </w:p>
    <w:p w14:paraId="750E9F51" w14:textId="11781364" w:rsidR="000178E2" w:rsidRDefault="000178E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_Toc59038245 \h </w:instrText>
      </w:r>
      <w:r>
        <w:fldChar w:fldCharType="separate"/>
      </w:r>
      <w:r>
        <w:t>6</w:t>
      </w:r>
      <w:r>
        <w:fldChar w:fldCharType="end"/>
      </w:r>
    </w:p>
    <w:p w14:paraId="4D02CB21" w14:textId="4DEE4143" w:rsidR="000178E2" w:rsidRDefault="000178E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_Toc59038246 \h </w:instrText>
      </w:r>
      <w:r>
        <w:fldChar w:fldCharType="separate"/>
      </w:r>
      <w:r>
        <w:t>7</w:t>
      </w:r>
      <w:r>
        <w:fldChar w:fldCharType="end"/>
      </w:r>
    </w:p>
    <w:p w14:paraId="7F378F9F" w14:textId="48FB1C28" w:rsidR="000178E2" w:rsidRDefault="000178E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_Toc59038247 \h </w:instrText>
      </w:r>
      <w:r>
        <w:fldChar w:fldCharType="separate"/>
      </w:r>
      <w:r>
        <w:t>7</w:t>
      </w:r>
      <w:r>
        <w:fldChar w:fldCharType="end"/>
      </w:r>
    </w:p>
    <w:p w14:paraId="118DB06A" w14:textId="11D2B817" w:rsidR="000178E2" w:rsidRDefault="000178E2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eastAsia="en-GB"/>
        </w:rPr>
      </w:pPr>
      <w:r>
        <w:t>Conclusions</w:t>
      </w:r>
      <w:r>
        <w:tab/>
      </w:r>
      <w:r>
        <w:fldChar w:fldCharType="begin"/>
      </w:r>
      <w:r>
        <w:instrText xml:space="preserve"> PAGEREF _Toc59038248 \h </w:instrText>
      </w:r>
      <w:r>
        <w:fldChar w:fldCharType="separate"/>
      </w:r>
      <w:r>
        <w:t>8</w:t>
      </w:r>
      <w:r>
        <w:fldChar w:fldCharType="end"/>
      </w:r>
    </w:p>
    <w:p w14:paraId="332118B9" w14:textId="77777777"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3" w:name="_Toc381091466"/>
    </w:p>
    <w:p w14:paraId="17BE505E" w14:textId="77777777" w:rsidR="007C688E" w:rsidRDefault="007C688E" w:rsidP="00822D78">
      <w:pPr>
        <w:pStyle w:val="Heading1"/>
      </w:pPr>
      <w:bookmarkStart w:id="4" w:name="_Toc302146247"/>
      <w:bookmarkStart w:id="5" w:name="_Toc59038239"/>
      <w:bookmarkStart w:id="6" w:name="_Toc440274109"/>
      <w:r>
        <w:lastRenderedPageBreak/>
        <w:t>Testing Scope</w:t>
      </w:r>
      <w:bookmarkEnd w:id="4"/>
      <w:bookmarkEnd w:id="5"/>
    </w:p>
    <w:p w14:paraId="7B1DF3D9" w14:textId="77777777"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14:paraId="4A5F6775" w14:textId="77777777" w:rsidTr="001567F5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14:paraId="4720B388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14:paraId="4C94513B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14:paraId="70FD22B1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3A28CD79" w14:textId="77777777" w:rsidR="00822D78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F441D2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14:paraId="290E6085" w14:textId="77777777" w:rsidTr="001567F5">
        <w:trPr>
          <w:trHeight w:val="500"/>
        </w:trPr>
        <w:tc>
          <w:tcPr>
            <w:tcW w:w="2880" w:type="dxa"/>
          </w:tcPr>
          <w:p w14:paraId="4910DECD" w14:textId="0A54B439" w:rsidR="00822D78" w:rsidRPr="003C49E7" w:rsidRDefault="00C9452A" w:rsidP="00B110E7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E</w:t>
            </w:r>
            <w:r w:rsidR="003C49E7">
              <w:rPr>
                <w:b/>
                <w:noProof/>
                <w:color w:val="auto"/>
              </w:rPr>
              <w:t>-</w:t>
            </w:r>
            <w:r w:rsidR="005B13DE" w:rsidRPr="003C49E7">
              <w:rPr>
                <w:b/>
                <w:noProof/>
                <w:color w:val="auto"/>
              </w:rPr>
              <w:t>commerce</w:t>
            </w:r>
            <w:r w:rsidR="00510711" w:rsidRPr="003C49E7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merchant, </w:t>
            </w:r>
            <w:r w:rsidR="00B110E7">
              <w:rPr>
                <w:b/>
                <w:color w:val="auto"/>
              </w:rPr>
              <w:t>bio</w:t>
            </w:r>
            <w:r w:rsidR="00510711" w:rsidRPr="003C49E7">
              <w:rPr>
                <w:b/>
                <w:color w:val="auto"/>
              </w:rPr>
              <w:t xml:space="preserve"> </w:t>
            </w:r>
            <w:r w:rsidR="00192B87" w:rsidRPr="003C49E7">
              <w:rPr>
                <w:b/>
                <w:color w:val="auto"/>
              </w:rPr>
              <w:t>retailer</w:t>
            </w:r>
          </w:p>
        </w:tc>
        <w:tc>
          <w:tcPr>
            <w:tcW w:w="1890" w:type="dxa"/>
          </w:tcPr>
          <w:p w14:paraId="27403C82" w14:textId="458900BA"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20</w:t>
            </w:r>
            <w:r w:rsidR="00F13346">
              <w:rPr>
                <w:b/>
                <w:color w:val="auto"/>
              </w:rPr>
              <w:t>20</w:t>
            </w:r>
            <w:r w:rsidR="00B110E7">
              <w:rPr>
                <w:b/>
                <w:color w:val="auto"/>
              </w:rPr>
              <w:t>.12.24</w:t>
            </w:r>
            <w:r w:rsidRPr="003C49E7">
              <w:rPr>
                <w:b/>
                <w:color w:val="auto"/>
              </w:rPr>
              <w:t xml:space="preserve"> – 20</w:t>
            </w:r>
            <w:r w:rsidR="00B110E7">
              <w:rPr>
                <w:b/>
                <w:color w:val="auto"/>
              </w:rPr>
              <w:t>21.02.04</w:t>
            </w:r>
          </w:p>
        </w:tc>
        <w:tc>
          <w:tcPr>
            <w:tcW w:w="2070" w:type="dxa"/>
          </w:tcPr>
          <w:p w14:paraId="665E1F7D" w14:textId="77777777"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1.1</w:t>
            </w:r>
          </w:p>
        </w:tc>
        <w:tc>
          <w:tcPr>
            <w:tcW w:w="2517" w:type="dxa"/>
          </w:tcPr>
          <w:p w14:paraId="43EAFD90" w14:textId="6204683A" w:rsidR="00822D78" w:rsidRPr="003C49E7" w:rsidRDefault="00B110E7" w:rsidP="00CA72D7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05.02</w:t>
            </w:r>
            <w:r w:rsidR="005B13DE" w:rsidRPr="003C49E7">
              <w:rPr>
                <w:b/>
                <w:color w:val="auto"/>
              </w:rPr>
              <w:t>.20</w:t>
            </w:r>
            <w:r w:rsidR="00F13346">
              <w:rPr>
                <w:b/>
                <w:color w:val="auto"/>
              </w:rPr>
              <w:t>2</w:t>
            </w:r>
            <w:r>
              <w:rPr>
                <w:b/>
                <w:color w:val="auto"/>
              </w:rPr>
              <w:t>1</w:t>
            </w:r>
          </w:p>
        </w:tc>
      </w:tr>
      <w:tr w:rsidR="001567F5" w:rsidRPr="00931529" w14:paraId="6513F36A" w14:textId="77777777" w:rsidTr="001567F5">
        <w:trPr>
          <w:trHeight w:val="604"/>
        </w:trPr>
        <w:tc>
          <w:tcPr>
            <w:tcW w:w="2880" w:type="dxa"/>
          </w:tcPr>
          <w:p w14:paraId="279994AD" w14:textId="215B0247" w:rsidR="001567F5" w:rsidRDefault="00D31455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Login/Register</w:t>
            </w:r>
          </w:p>
        </w:tc>
        <w:tc>
          <w:tcPr>
            <w:tcW w:w="1890" w:type="dxa"/>
          </w:tcPr>
          <w:p w14:paraId="49E979D4" w14:textId="77777777" w:rsidR="001567F5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1CF390B6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47034FA9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</w:tr>
      <w:tr w:rsidR="001567F5" w:rsidRPr="00931529" w14:paraId="638C3842" w14:textId="77777777" w:rsidTr="001567F5">
        <w:trPr>
          <w:trHeight w:val="604"/>
        </w:trPr>
        <w:tc>
          <w:tcPr>
            <w:tcW w:w="2880" w:type="dxa"/>
          </w:tcPr>
          <w:p w14:paraId="2914B860" w14:textId="7CE14AAF" w:rsidR="001567F5" w:rsidRDefault="00D31455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</w:p>
        </w:tc>
        <w:tc>
          <w:tcPr>
            <w:tcW w:w="1890" w:type="dxa"/>
          </w:tcPr>
          <w:p w14:paraId="1AF1FBFE" w14:textId="77777777" w:rsidR="001567F5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505CECD4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17F66BA4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</w:tr>
      <w:tr w:rsidR="001567F5" w:rsidRPr="00931529" w14:paraId="1479849A" w14:textId="77777777" w:rsidTr="001567F5">
        <w:trPr>
          <w:trHeight w:val="500"/>
        </w:trPr>
        <w:tc>
          <w:tcPr>
            <w:tcW w:w="2880" w:type="dxa"/>
          </w:tcPr>
          <w:p w14:paraId="496E0E5C" w14:textId="6E4F5ACB" w:rsidR="001567F5" w:rsidRDefault="00D31455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listing page</w:t>
            </w:r>
          </w:p>
        </w:tc>
        <w:tc>
          <w:tcPr>
            <w:tcW w:w="1890" w:type="dxa"/>
          </w:tcPr>
          <w:p w14:paraId="1E29CBFF" w14:textId="77777777" w:rsidR="001567F5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4483B0AE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0B1DE226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</w:tr>
      <w:tr w:rsidR="001567F5" w:rsidRPr="00931529" w14:paraId="6A9C3904" w14:textId="77777777" w:rsidTr="001567F5">
        <w:trPr>
          <w:trHeight w:val="500"/>
        </w:trPr>
        <w:tc>
          <w:tcPr>
            <w:tcW w:w="2880" w:type="dxa"/>
          </w:tcPr>
          <w:p w14:paraId="14E0D5A6" w14:textId="70BFA17B" w:rsidR="001567F5" w:rsidRPr="00931529" w:rsidRDefault="00D31455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bag</w:t>
            </w:r>
          </w:p>
        </w:tc>
        <w:tc>
          <w:tcPr>
            <w:tcW w:w="1890" w:type="dxa"/>
          </w:tcPr>
          <w:p w14:paraId="107102A5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5A7F3667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5D56EBAD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</w:tr>
      <w:tr w:rsidR="001567F5" w:rsidRPr="00931529" w14:paraId="004786CF" w14:textId="77777777" w:rsidTr="001567F5">
        <w:trPr>
          <w:trHeight w:val="500"/>
        </w:trPr>
        <w:tc>
          <w:tcPr>
            <w:tcW w:w="2880" w:type="dxa"/>
          </w:tcPr>
          <w:p w14:paraId="0644413F" w14:textId="76494F8F" w:rsidR="001567F5" w:rsidRDefault="001567F5" w:rsidP="00CA72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Wishlist</w:t>
            </w:r>
            <w:proofErr w:type="spellEnd"/>
          </w:p>
        </w:tc>
        <w:tc>
          <w:tcPr>
            <w:tcW w:w="1890" w:type="dxa"/>
          </w:tcPr>
          <w:p w14:paraId="0387CBDB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0BA44C5B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3911F096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</w:tr>
      <w:tr w:rsidR="001567F5" w:rsidRPr="00931529" w14:paraId="3586CE7D" w14:textId="77777777" w:rsidTr="001567F5">
        <w:trPr>
          <w:trHeight w:val="500"/>
        </w:trPr>
        <w:tc>
          <w:tcPr>
            <w:tcW w:w="2880" w:type="dxa"/>
          </w:tcPr>
          <w:p w14:paraId="530B5E48" w14:textId="490EEC2E" w:rsidR="001567F5" w:rsidRDefault="00D31455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care/Te</w:t>
            </w:r>
            <w:r w:rsidR="003E3C36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hnical support</w:t>
            </w:r>
          </w:p>
        </w:tc>
        <w:tc>
          <w:tcPr>
            <w:tcW w:w="1890" w:type="dxa"/>
          </w:tcPr>
          <w:p w14:paraId="762CDB01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31DA9E57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2AF93584" w14:textId="77777777" w:rsidR="001567F5" w:rsidRPr="00931529" w:rsidRDefault="001567F5" w:rsidP="00CA72D7">
            <w:pPr>
              <w:rPr>
                <w:sz w:val="18"/>
                <w:szCs w:val="18"/>
              </w:rPr>
            </w:pPr>
          </w:p>
        </w:tc>
      </w:tr>
      <w:tr w:rsidR="006A13B6" w:rsidRPr="00931529" w14:paraId="65683A22" w14:textId="77777777" w:rsidTr="001567F5">
        <w:trPr>
          <w:trHeight w:val="500"/>
        </w:trPr>
        <w:tc>
          <w:tcPr>
            <w:tcW w:w="2880" w:type="dxa"/>
          </w:tcPr>
          <w:p w14:paraId="5499B9FB" w14:textId="7EE1F4BF" w:rsidR="006A13B6" w:rsidRDefault="00D31455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detailed page</w:t>
            </w:r>
          </w:p>
        </w:tc>
        <w:tc>
          <w:tcPr>
            <w:tcW w:w="1890" w:type="dxa"/>
          </w:tcPr>
          <w:p w14:paraId="2880B8B0" w14:textId="77777777" w:rsidR="006A13B6" w:rsidRPr="00931529" w:rsidRDefault="006A13B6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6D39FDFE" w14:textId="77777777" w:rsidR="006A13B6" w:rsidRPr="00931529" w:rsidRDefault="006A13B6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64D1F31B" w14:textId="77777777" w:rsidR="006A13B6" w:rsidRPr="00931529" w:rsidRDefault="006A13B6" w:rsidP="00CA72D7">
            <w:pPr>
              <w:rPr>
                <w:sz w:val="18"/>
                <w:szCs w:val="18"/>
              </w:rPr>
            </w:pPr>
          </w:p>
        </w:tc>
      </w:tr>
      <w:tr w:rsidR="00D31455" w:rsidRPr="00931529" w14:paraId="3DB8A427" w14:textId="77777777" w:rsidTr="001567F5">
        <w:trPr>
          <w:trHeight w:val="500"/>
        </w:trPr>
        <w:tc>
          <w:tcPr>
            <w:tcW w:w="2880" w:type="dxa"/>
          </w:tcPr>
          <w:p w14:paraId="0E188A3B" w14:textId="63713B26" w:rsidR="00D31455" w:rsidRDefault="00D31455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NFR</w:t>
            </w:r>
          </w:p>
        </w:tc>
        <w:tc>
          <w:tcPr>
            <w:tcW w:w="1890" w:type="dxa"/>
          </w:tcPr>
          <w:p w14:paraId="5E7BACE8" w14:textId="77777777" w:rsidR="00D31455" w:rsidRPr="00931529" w:rsidRDefault="00D31455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49A53851" w14:textId="77777777" w:rsidR="00D31455" w:rsidRPr="00931529" w:rsidRDefault="00D31455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626E54D0" w14:textId="77777777" w:rsidR="00D31455" w:rsidRPr="00931529" w:rsidRDefault="00D31455" w:rsidP="00CA72D7">
            <w:pPr>
              <w:rPr>
                <w:sz w:val="18"/>
                <w:szCs w:val="18"/>
              </w:rPr>
            </w:pPr>
          </w:p>
        </w:tc>
      </w:tr>
      <w:tr w:rsidR="004512DC" w:rsidRPr="00931529" w14:paraId="222D9AF1" w14:textId="77777777" w:rsidTr="001567F5">
        <w:trPr>
          <w:trHeight w:val="500"/>
        </w:trPr>
        <w:tc>
          <w:tcPr>
            <w:tcW w:w="2880" w:type="dxa"/>
          </w:tcPr>
          <w:p w14:paraId="1469FB08" w14:textId="77777777" w:rsidR="004512DC" w:rsidRDefault="004512DC" w:rsidP="00CA72D7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14:paraId="40D00B31" w14:textId="77777777" w:rsidR="004512DC" w:rsidRPr="00931529" w:rsidRDefault="004512DC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084A33DE" w14:textId="77777777" w:rsidR="004512DC" w:rsidRPr="00931529" w:rsidRDefault="004512DC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21B46FB1" w14:textId="77777777" w:rsidR="004512DC" w:rsidRPr="00931529" w:rsidRDefault="004512DC" w:rsidP="00CA72D7">
            <w:pPr>
              <w:rPr>
                <w:sz w:val="18"/>
                <w:szCs w:val="18"/>
              </w:rPr>
            </w:pPr>
          </w:p>
        </w:tc>
      </w:tr>
    </w:tbl>
    <w:p w14:paraId="0FAC5A78" w14:textId="77777777" w:rsidR="005E36C1" w:rsidRPr="005E36C1" w:rsidRDefault="005E36C1" w:rsidP="005E36C1">
      <w:pPr>
        <w:pStyle w:val="Body"/>
      </w:pPr>
    </w:p>
    <w:p w14:paraId="621764E4" w14:textId="77777777" w:rsidR="00524A7A" w:rsidRDefault="005E36C1" w:rsidP="00CB63DB">
      <w:pPr>
        <w:pStyle w:val="Heading2"/>
      </w:pPr>
      <w:bookmarkStart w:id="7" w:name="_Toc59038240"/>
      <w:r>
        <w:t xml:space="preserve">Test </w:t>
      </w:r>
      <w:r w:rsidR="007C688E" w:rsidRPr="007C688E">
        <w:t>Environment</w:t>
      </w:r>
      <w:bookmarkEnd w:id="7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14:paraId="4AC3B436" w14:textId="77777777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14:paraId="36865A9E" w14:textId="77777777" w:rsidR="007C688E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14:paraId="5B4F266E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14:paraId="06822B4C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165714" w:rsidRPr="00931529" w14:paraId="153B26DD" w14:textId="77777777" w:rsidTr="00165714">
        <w:trPr>
          <w:trHeight w:val="500"/>
        </w:trPr>
        <w:tc>
          <w:tcPr>
            <w:tcW w:w="3060" w:type="dxa"/>
            <w:vMerge w:val="restart"/>
            <w:vAlign w:val="center"/>
          </w:tcPr>
          <w:p w14:paraId="50E55EE5" w14:textId="77777777" w:rsidR="00165714" w:rsidRPr="00192B87" w:rsidRDefault="00165714" w:rsidP="00CC42A6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Production</w:t>
            </w:r>
          </w:p>
        </w:tc>
        <w:tc>
          <w:tcPr>
            <w:tcW w:w="3510" w:type="dxa"/>
          </w:tcPr>
          <w:p w14:paraId="0A766AE2" w14:textId="77777777" w:rsidR="00BB22A3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proofErr w:type="spellStart"/>
            <w:r w:rsidRPr="00192B87">
              <w:rPr>
                <w:color w:val="404040" w:themeColor="text1" w:themeTint="BF"/>
              </w:rPr>
              <w:t>OS:Windows</w:t>
            </w:r>
            <w:proofErr w:type="spellEnd"/>
            <w:r w:rsidRPr="00192B87">
              <w:rPr>
                <w:color w:val="404040" w:themeColor="text1" w:themeTint="BF"/>
              </w:rPr>
              <w:t xml:space="preserve"> </w:t>
            </w:r>
          </w:p>
          <w:p w14:paraId="7BEF24F5" w14:textId="5920CF9E" w:rsidR="00165714" w:rsidRPr="00192B87" w:rsidRDefault="00165714" w:rsidP="005F21D6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Version </w:t>
            </w:r>
            <w:r w:rsidR="00357513">
              <w:rPr>
                <w:color w:val="404040" w:themeColor="text1" w:themeTint="BF"/>
              </w:rPr>
              <w:t>10</w:t>
            </w:r>
            <w:r w:rsidR="005F21D6">
              <w:rPr>
                <w:color w:val="404040" w:themeColor="text1" w:themeTint="BF"/>
              </w:rPr>
              <w:t xml:space="preserve"> Home Edition</w:t>
            </w:r>
          </w:p>
        </w:tc>
        <w:tc>
          <w:tcPr>
            <w:tcW w:w="2786" w:type="dxa"/>
          </w:tcPr>
          <w:p w14:paraId="2069C870" w14:textId="77777777" w:rsidR="00165714" w:rsidRPr="00931529" w:rsidRDefault="00165714" w:rsidP="007C688E">
            <w:pPr>
              <w:pStyle w:val="InfoParagraph1"/>
            </w:pPr>
          </w:p>
        </w:tc>
      </w:tr>
      <w:tr w:rsidR="00165714" w:rsidRPr="00931529" w14:paraId="3A080445" w14:textId="77777777" w:rsidTr="00822D78">
        <w:trPr>
          <w:trHeight w:val="500"/>
        </w:trPr>
        <w:tc>
          <w:tcPr>
            <w:tcW w:w="3060" w:type="dxa"/>
            <w:vMerge/>
          </w:tcPr>
          <w:p w14:paraId="194EAC47" w14:textId="77777777" w:rsidR="00165714" w:rsidRPr="00192B87" w:rsidRDefault="00165714" w:rsidP="007C688E">
            <w:pPr>
              <w:pStyle w:val="InfoParagraph1"/>
              <w:rPr>
                <w:color w:val="404040" w:themeColor="text1" w:themeTint="BF"/>
              </w:rPr>
            </w:pPr>
          </w:p>
        </w:tc>
        <w:tc>
          <w:tcPr>
            <w:tcW w:w="3510" w:type="dxa"/>
          </w:tcPr>
          <w:p w14:paraId="7A33D7E9" w14:textId="5664F548" w:rsidR="00165714" w:rsidRPr="00192B87" w:rsidRDefault="00165714" w:rsidP="005F21D6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Mozilla </w:t>
            </w:r>
            <w:r w:rsidR="000C7CA2">
              <w:rPr>
                <w:color w:val="404040" w:themeColor="text1" w:themeTint="BF"/>
              </w:rPr>
              <w:t>Firefox</w:t>
            </w:r>
            <w:r w:rsidRPr="00192B87">
              <w:rPr>
                <w:color w:val="404040" w:themeColor="text1" w:themeTint="BF"/>
              </w:rPr>
              <w:t xml:space="preserve"> </w:t>
            </w:r>
            <w:r w:rsidR="005F21D6">
              <w:rPr>
                <w:color w:val="404040" w:themeColor="text1" w:themeTint="BF"/>
              </w:rPr>
              <w:t>84</w:t>
            </w:r>
            <w:r w:rsidRPr="00192B87">
              <w:rPr>
                <w:color w:val="404040" w:themeColor="text1" w:themeTint="BF"/>
              </w:rPr>
              <w:t>.0.2</w:t>
            </w:r>
          </w:p>
        </w:tc>
        <w:tc>
          <w:tcPr>
            <w:tcW w:w="2786" w:type="dxa"/>
          </w:tcPr>
          <w:p w14:paraId="31EF07B9" w14:textId="77777777" w:rsidR="00165714" w:rsidRPr="00931529" w:rsidRDefault="00165714" w:rsidP="007C688E">
            <w:pPr>
              <w:pStyle w:val="InfoParagraph1"/>
            </w:pPr>
          </w:p>
        </w:tc>
      </w:tr>
      <w:tr w:rsidR="00165714" w:rsidRPr="00931529" w14:paraId="446A438F" w14:textId="77777777" w:rsidTr="00822D78">
        <w:trPr>
          <w:trHeight w:val="500"/>
        </w:trPr>
        <w:tc>
          <w:tcPr>
            <w:tcW w:w="3060" w:type="dxa"/>
            <w:vMerge/>
          </w:tcPr>
          <w:p w14:paraId="6098B085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14:paraId="5CB8B5E8" w14:textId="5A0397D5"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Google Chrome</w:t>
            </w:r>
            <w:r w:rsidR="000C7CA2">
              <w:rPr>
                <w:color w:val="404040" w:themeColor="text1" w:themeTint="BF"/>
              </w:rPr>
              <w:t xml:space="preserve"> </w:t>
            </w:r>
            <w:r w:rsidR="005F21D6">
              <w:rPr>
                <w:rFonts w:ascii="Segoe UI" w:hAnsi="Segoe UI" w:cs="Segoe UI"/>
                <w:color w:val="5F6368"/>
                <w:sz w:val="20"/>
                <w:szCs w:val="20"/>
              </w:rPr>
              <w:t> 88.0.4324.104</w:t>
            </w:r>
          </w:p>
        </w:tc>
        <w:tc>
          <w:tcPr>
            <w:tcW w:w="2786" w:type="dxa"/>
          </w:tcPr>
          <w:p w14:paraId="35276C15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14:paraId="6FD6FF84" w14:textId="77777777" w:rsidTr="00822D78">
        <w:trPr>
          <w:trHeight w:val="500"/>
        </w:trPr>
        <w:tc>
          <w:tcPr>
            <w:tcW w:w="3060" w:type="dxa"/>
            <w:vMerge/>
          </w:tcPr>
          <w:p w14:paraId="3BAEAE4D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14:paraId="37618249" w14:textId="759376A0" w:rsidR="00165714" w:rsidRPr="00192B87" w:rsidRDefault="000C7CA2" w:rsidP="00CA72D7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MS </w:t>
            </w:r>
            <w:r w:rsidR="00165714" w:rsidRPr="00192B87">
              <w:rPr>
                <w:color w:val="404040" w:themeColor="text1" w:themeTint="BF"/>
              </w:rPr>
              <w:t>Internet Explorer</w:t>
            </w:r>
            <w:r>
              <w:rPr>
                <w:color w:val="404040" w:themeColor="text1" w:themeTint="BF"/>
              </w:rPr>
              <w:t xml:space="preserve"> </w:t>
            </w:r>
            <w:r w:rsidR="00165714" w:rsidRPr="00192B87">
              <w:rPr>
                <w:color w:val="404040" w:themeColor="text1" w:themeTint="BF"/>
              </w:rPr>
              <w:t>11.0.</w:t>
            </w:r>
            <w:r w:rsidR="005F21D6">
              <w:rPr>
                <w:color w:val="404040" w:themeColor="text1" w:themeTint="BF"/>
              </w:rPr>
              <w:t>90</w:t>
            </w:r>
          </w:p>
        </w:tc>
        <w:tc>
          <w:tcPr>
            <w:tcW w:w="2786" w:type="dxa"/>
          </w:tcPr>
          <w:p w14:paraId="32CFFAD8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14:paraId="70D3D274" w14:textId="77777777" w:rsidTr="00822D78">
        <w:trPr>
          <w:trHeight w:val="500"/>
        </w:trPr>
        <w:tc>
          <w:tcPr>
            <w:tcW w:w="3060" w:type="dxa"/>
            <w:vMerge/>
          </w:tcPr>
          <w:p w14:paraId="26155CFF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14:paraId="1C9D67CC" w14:textId="46B1D4A1" w:rsidR="00165714" w:rsidRPr="00192B87" w:rsidRDefault="005F21D6" w:rsidP="00CA72D7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Samsung Galaxy A30s </w:t>
            </w:r>
            <w:r w:rsidR="0076622F">
              <w:rPr>
                <w:color w:val="404040" w:themeColor="text1" w:themeTint="BF"/>
              </w:rPr>
              <w:t xml:space="preserve"> Mobile D</w:t>
            </w:r>
            <w:r w:rsidR="00165714" w:rsidRPr="00192B87">
              <w:rPr>
                <w:color w:val="404040" w:themeColor="text1" w:themeTint="BF"/>
              </w:rPr>
              <w:t>evice</w:t>
            </w:r>
          </w:p>
          <w:p w14:paraId="5DA3C9AF" w14:textId="3F98D5E1" w:rsidR="00165714" w:rsidRPr="00192B87" w:rsidRDefault="005F21D6" w:rsidP="00165714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OS: Android 9</w:t>
            </w:r>
          </w:p>
          <w:p w14:paraId="6F7D30D6" w14:textId="77777777" w:rsidR="00165714" w:rsidRPr="00192B87" w:rsidRDefault="00165714" w:rsidP="00165714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CM Browser</w:t>
            </w:r>
            <w:r w:rsidR="0076622F">
              <w:rPr>
                <w:color w:val="404040" w:themeColor="text1" w:themeTint="BF"/>
              </w:rPr>
              <w:t xml:space="preserve"> 5.20.66</w:t>
            </w:r>
          </w:p>
        </w:tc>
        <w:tc>
          <w:tcPr>
            <w:tcW w:w="2786" w:type="dxa"/>
          </w:tcPr>
          <w:p w14:paraId="30C78205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</w:tbl>
    <w:p w14:paraId="093DA7C7" w14:textId="77777777" w:rsidR="00524A7A" w:rsidRDefault="007C688E" w:rsidP="00CB63DB">
      <w:pPr>
        <w:pStyle w:val="Heading2"/>
      </w:pPr>
      <w:bookmarkStart w:id="8" w:name="_Toc59038241"/>
      <w:r>
        <w:lastRenderedPageBreak/>
        <w:t>Testing Team</w:t>
      </w:r>
      <w:bookmarkEnd w:id="8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14:paraId="654AB970" w14:textId="77777777" w:rsidTr="00CA72D7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1D5A25AF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14:paraId="26645A61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14:paraId="72EC10BB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14:paraId="21D8BFB1" w14:textId="77777777" w:rsidTr="00CA72D7">
        <w:trPr>
          <w:trHeight w:val="500"/>
        </w:trPr>
        <w:tc>
          <w:tcPr>
            <w:tcW w:w="2552" w:type="dxa"/>
          </w:tcPr>
          <w:p w14:paraId="7EB8DFEA" w14:textId="77777777" w:rsidR="007C688E" w:rsidRPr="00931529" w:rsidRDefault="000C7CA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Senior Tester</w:t>
            </w:r>
          </w:p>
        </w:tc>
        <w:tc>
          <w:tcPr>
            <w:tcW w:w="2551" w:type="dxa"/>
          </w:tcPr>
          <w:p w14:paraId="1573193C" w14:textId="3EB768E9" w:rsidR="007C688E" w:rsidRPr="00931529" w:rsidRDefault="005F21D6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Paula </w:t>
            </w:r>
            <w:proofErr w:type="spellStart"/>
            <w:r>
              <w:rPr>
                <w:sz w:val="18"/>
                <w:szCs w:val="18"/>
              </w:rPr>
              <w:t>Florea</w:t>
            </w:r>
            <w:proofErr w:type="spellEnd"/>
          </w:p>
        </w:tc>
        <w:tc>
          <w:tcPr>
            <w:tcW w:w="4253" w:type="dxa"/>
          </w:tcPr>
          <w:p w14:paraId="7B9BC4C5" w14:textId="1089A193" w:rsidR="007C688E" w:rsidRPr="00931529" w:rsidRDefault="000943ED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  <w:r w:rsidR="000C7CA2">
              <w:rPr>
                <w:sz w:val="18"/>
                <w:szCs w:val="18"/>
              </w:rPr>
              <w:t xml:space="preserve"> h</w:t>
            </w:r>
          </w:p>
        </w:tc>
      </w:tr>
    </w:tbl>
    <w:p w14:paraId="133EA22D" w14:textId="77777777" w:rsidR="00822D78" w:rsidRDefault="00822D78" w:rsidP="007C688E">
      <w:pPr>
        <w:pStyle w:val="Body"/>
      </w:pPr>
    </w:p>
    <w:p w14:paraId="0B035840" w14:textId="77777777" w:rsidR="00524A7A" w:rsidRPr="00822D78" w:rsidRDefault="00524A7A" w:rsidP="00822D78">
      <w:pPr>
        <w:pStyle w:val="Heading1"/>
      </w:pPr>
      <w:bookmarkStart w:id="9" w:name="_Toc59038242"/>
      <w:r w:rsidRPr="00822D78">
        <w:t xml:space="preserve">Test </w:t>
      </w:r>
      <w:r w:rsidR="00F14713" w:rsidRPr="00822D78">
        <w:t>Results</w:t>
      </w:r>
      <w:bookmarkEnd w:id="9"/>
    </w:p>
    <w:p w14:paraId="1A5D5217" w14:textId="77777777" w:rsidR="00F14713" w:rsidRDefault="00B73964" w:rsidP="00CB63DB">
      <w:pPr>
        <w:pStyle w:val="Heading2"/>
      </w:pPr>
      <w:bookmarkStart w:id="10" w:name="_Toc59038243"/>
      <w:r>
        <w:t xml:space="preserve">Executed </w:t>
      </w:r>
      <w:r w:rsidR="00F14713">
        <w:t>Test Case</w:t>
      </w:r>
      <w:r>
        <w:t>s</w:t>
      </w:r>
      <w:bookmarkEnd w:id="10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810"/>
        <w:gridCol w:w="900"/>
        <w:gridCol w:w="900"/>
        <w:gridCol w:w="990"/>
        <w:gridCol w:w="630"/>
        <w:gridCol w:w="1598"/>
      </w:tblGrid>
      <w:tr w:rsidR="005A2134" w:rsidRPr="00931529" w14:paraId="6E0CB007" w14:textId="77777777" w:rsidTr="0007315D">
        <w:trPr>
          <w:trHeight w:val="683"/>
          <w:tblHeader/>
        </w:trPr>
        <w:tc>
          <w:tcPr>
            <w:tcW w:w="3528" w:type="dxa"/>
            <w:shd w:val="clear" w:color="auto" w:fill="F2F2F2" w:themeFill="background1" w:themeFillShade="F2"/>
            <w:vAlign w:val="center"/>
          </w:tcPr>
          <w:p w14:paraId="0922F0BC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1C7A0E80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118B12CE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1F5D1532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5102E705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77658C12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1598" w:type="dxa"/>
            <w:shd w:val="clear" w:color="auto" w:fill="F2F2F2" w:themeFill="background1" w:themeFillShade="F2"/>
            <w:vAlign w:val="center"/>
          </w:tcPr>
          <w:p w14:paraId="0DBB85E7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FD74FF" w:rsidRPr="00380C1C" w14:paraId="1790C00F" w14:textId="77777777" w:rsidTr="0076622F">
        <w:trPr>
          <w:trHeight w:val="500"/>
        </w:trPr>
        <w:tc>
          <w:tcPr>
            <w:tcW w:w="3528" w:type="dxa"/>
          </w:tcPr>
          <w:p w14:paraId="77C9F6D3" w14:textId="4A4858E2" w:rsidR="00FD74FF" w:rsidRPr="003C49E7" w:rsidRDefault="006A13B6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</w:t>
            </w:r>
            <w:r w:rsidR="00956255">
              <w:rPr>
                <w:sz w:val="18"/>
                <w:szCs w:val="18"/>
              </w:rPr>
              <w:t xml:space="preserve"> </w:t>
            </w:r>
            <w:r w:rsidR="001913D3">
              <w:rPr>
                <w:sz w:val="18"/>
                <w:szCs w:val="18"/>
              </w:rPr>
              <w:t>[Fa-</w:t>
            </w:r>
            <w:proofErr w:type="spellStart"/>
            <w:r w:rsidR="001913D3">
              <w:rPr>
                <w:sz w:val="18"/>
                <w:szCs w:val="18"/>
              </w:rPr>
              <w:t>ti</w:t>
            </w:r>
            <w:proofErr w:type="spellEnd"/>
            <w:r w:rsidR="001913D3">
              <w:rPr>
                <w:sz w:val="18"/>
                <w:szCs w:val="18"/>
              </w:rPr>
              <w:t xml:space="preserve"> </w:t>
            </w:r>
            <w:proofErr w:type="spellStart"/>
            <w:r w:rsidR="001913D3">
              <w:rPr>
                <w:sz w:val="18"/>
                <w:szCs w:val="18"/>
              </w:rPr>
              <w:t>cont</w:t>
            </w:r>
            <w:proofErr w:type="spellEnd"/>
            <w:r w:rsidR="001913D3">
              <w:rPr>
                <w:sz w:val="18"/>
                <w:szCs w:val="18"/>
              </w:rPr>
              <w:t>]</w:t>
            </w:r>
          </w:p>
        </w:tc>
        <w:tc>
          <w:tcPr>
            <w:tcW w:w="810" w:type="dxa"/>
          </w:tcPr>
          <w:p w14:paraId="1A0EE747" w14:textId="1306F8B8" w:rsidR="00FD74FF" w:rsidRPr="003C49E7" w:rsidRDefault="00956255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A0F0A"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center"/>
          </w:tcPr>
          <w:p w14:paraId="48CB548D" w14:textId="35BB5C91" w:rsidR="00FD74FF" w:rsidRPr="007C02A9" w:rsidRDefault="00956255" w:rsidP="009D7A3C">
            <w:pPr>
              <w:pStyle w:val="InfoParagraph1"/>
            </w:pPr>
            <w:r>
              <w:t>1</w:t>
            </w:r>
            <w:r w:rsidR="000A0F0A">
              <w:t>3</w:t>
            </w:r>
          </w:p>
        </w:tc>
        <w:tc>
          <w:tcPr>
            <w:tcW w:w="900" w:type="dxa"/>
          </w:tcPr>
          <w:p w14:paraId="3B77832F" w14:textId="00C01E99" w:rsidR="00FD74FF" w:rsidRPr="003C49E7" w:rsidRDefault="003E3C36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14:paraId="72F0735E" w14:textId="77777777"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0D86E06D" w14:textId="77777777"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58827EA8" w14:textId="77777777" w:rsidR="00FD74FF" w:rsidRDefault="005626AD" w:rsidP="001F6467">
            <w:pPr>
              <w:spacing w:before="0" w:line="240" w:lineRule="auto"/>
            </w:pPr>
            <w:hyperlink r:id="rId11" w:history="1">
              <w:r w:rsidR="001F6467">
                <w:rPr>
                  <w:rStyle w:val="Hyperlink"/>
                  <w:sz w:val="20"/>
                  <w:szCs w:val="20"/>
                  <w:shd w:val="clear" w:color="auto" w:fill="FFFFFF"/>
                </w:rPr>
                <w:t>0030287</w:t>
              </w:r>
            </w:hyperlink>
          </w:p>
          <w:p w14:paraId="7C5FB6EB" w14:textId="1476E17E" w:rsidR="000E787B" w:rsidRDefault="005626AD" w:rsidP="000E787B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12" w:history="1">
              <w:r w:rsidR="000E787B">
                <w:rPr>
                  <w:rStyle w:val="Hyperlink"/>
                  <w:sz w:val="20"/>
                  <w:szCs w:val="20"/>
                </w:rPr>
                <w:t>0030290</w:t>
              </w:r>
            </w:hyperlink>
            <w:r w:rsidR="002E553B">
              <w:rPr>
                <w:color w:val="000000"/>
                <w:sz w:val="20"/>
                <w:szCs w:val="20"/>
              </w:rPr>
              <w:t xml:space="preserve">  </w:t>
            </w:r>
          </w:p>
          <w:p w14:paraId="0A5C7212" w14:textId="0C0936A8" w:rsidR="000E787B" w:rsidRPr="002835C1" w:rsidRDefault="000E787B" w:rsidP="001F6467">
            <w:pPr>
              <w:spacing w:before="0" w:line="240" w:lineRule="auto"/>
              <w:rPr>
                <w:szCs w:val="18"/>
              </w:rPr>
            </w:pPr>
          </w:p>
        </w:tc>
      </w:tr>
      <w:tr w:rsidR="00FD74FF" w:rsidRPr="00931529" w14:paraId="66002DE4" w14:textId="77777777" w:rsidTr="0076622F">
        <w:trPr>
          <w:trHeight w:val="500"/>
        </w:trPr>
        <w:tc>
          <w:tcPr>
            <w:tcW w:w="3528" w:type="dxa"/>
          </w:tcPr>
          <w:p w14:paraId="2724B6AC" w14:textId="0A81E00E" w:rsidR="00FD74FF" w:rsidRPr="003C49E7" w:rsidRDefault="006A13B6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  <w:r w:rsidR="000A0F0A">
              <w:rPr>
                <w:sz w:val="18"/>
                <w:szCs w:val="18"/>
              </w:rPr>
              <w:t xml:space="preserve"> [Intra in </w:t>
            </w:r>
            <w:proofErr w:type="spellStart"/>
            <w:r w:rsidR="000A0F0A">
              <w:rPr>
                <w:sz w:val="18"/>
                <w:szCs w:val="18"/>
              </w:rPr>
              <w:t>cont</w:t>
            </w:r>
            <w:proofErr w:type="spellEnd"/>
            <w:r w:rsidR="000A0F0A">
              <w:rPr>
                <w:sz w:val="18"/>
                <w:szCs w:val="18"/>
              </w:rPr>
              <w:t>]</w:t>
            </w:r>
          </w:p>
        </w:tc>
        <w:tc>
          <w:tcPr>
            <w:tcW w:w="810" w:type="dxa"/>
          </w:tcPr>
          <w:p w14:paraId="4680B94E" w14:textId="573025C3" w:rsidR="00FD74FF" w:rsidRPr="003C49E7" w:rsidRDefault="00956255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1F6467"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bottom"/>
          </w:tcPr>
          <w:p w14:paraId="5351B07D" w14:textId="6D259343" w:rsidR="00FD74FF" w:rsidRPr="007C02A9" w:rsidRDefault="00956255" w:rsidP="009D7A3C">
            <w:pPr>
              <w:pStyle w:val="InfoParagraph1"/>
            </w:pPr>
            <w:r>
              <w:t>1</w:t>
            </w:r>
            <w:r w:rsidR="001F6467">
              <w:t>1</w:t>
            </w:r>
          </w:p>
        </w:tc>
        <w:tc>
          <w:tcPr>
            <w:tcW w:w="900" w:type="dxa"/>
          </w:tcPr>
          <w:p w14:paraId="7FEC8C5D" w14:textId="7A6CA8DE" w:rsidR="00FD74FF" w:rsidRPr="003C49E7" w:rsidRDefault="001F6467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14:paraId="30D1CDA3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7BCAB7CF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041BF151" w14:textId="77777777" w:rsidR="0074483B" w:rsidRDefault="005626AD" w:rsidP="0074483B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13" w:history="1">
              <w:r w:rsidR="0074483B">
                <w:rPr>
                  <w:rStyle w:val="Hyperlink"/>
                  <w:sz w:val="20"/>
                  <w:szCs w:val="20"/>
                </w:rPr>
                <w:t>0030288</w:t>
              </w:r>
            </w:hyperlink>
          </w:p>
          <w:p w14:paraId="146E0EFD" w14:textId="77777777" w:rsidR="0074483B" w:rsidRDefault="005626AD" w:rsidP="0074483B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14" w:history="1">
              <w:r w:rsidR="0074483B">
                <w:rPr>
                  <w:rStyle w:val="Hyperlink"/>
                  <w:sz w:val="20"/>
                  <w:szCs w:val="20"/>
                </w:rPr>
                <w:t>0031204</w:t>
              </w:r>
            </w:hyperlink>
          </w:p>
          <w:p w14:paraId="2AFA78FC" w14:textId="3D9E7F7A" w:rsidR="00FD74FF" w:rsidRPr="0074483B" w:rsidRDefault="005626AD" w:rsidP="0074483B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15" w:history="1">
              <w:r w:rsidR="0074483B">
                <w:rPr>
                  <w:rStyle w:val="Hyperlink"/>
                  <w:sz w:val="20"/>
                  <w:szCs w:val="20"/>
                </w:rPr>
                <w:t>0031153</w:t>
              </w:r>
            </w:hyperlink>
          </w:p>
        </w:tc>
      </w:tr>
      <w:tr w:rsidR="00F16917" w:rsidRPr="00931529" w14:paraId="46877568" w14:textId="77777777" w:rsidTr="0076622F">
        <w:trPr>
          <w:trHeight w:val="500"/>
        </w:trPr>
        <w:tc>
          <w:tcPr>
            <w:tcW w:w="3528" w:type="dxa"/>
          </w:tcPr>
          <w:p w14:paraId="4213F12F" w14:textId="08566CF3" w:rsidR="00F16917" w:rsidRDefault="001913D3" w:rsidP="002835C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Contul</w:t>
            </w:r>
            <w:proofErr w:type="spellEnd"/>
            <w:r>
              <w:rPr>
                <w:sz w:val="18"/>
                <w:szCs w:val="18"/>
              </w:rPr>
              <w:t xml:space="preserve"> meu</w:t>
            </w:r>
          </w:p>
        </w:tc>
        <w:tc>
          <w:tcPr>
            <w:tcW w:w="810" w:type="dxa"/>
          </w:tcPr>
          <w:p w14:paraId="121868DA" w14:textId="02063669" w:rsidR="00F16917" w:rsidRPr="003C49E7" w:rsidRDefault="00956255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00" w:type="dxa"/>
            <w:vAlign w:val="bottom"/>
          </w:tcPr>
          <w:p w14:paraId="4D7B1F54" w14:textId="3F3FC45F" w:rsidR="00F16917" w:rsidRPr="007C02A9" w:rsidRDefault="00956255" w:rsidP="009D7A3C">
            <w:pPr>
              <w:pStyle w:val="InfoParagraph1"/>
            </w:pPr>
            <w:r>
              <w:t>15</w:t>
            </w:r>
          </w:p>
        </w:tc>
        <w:tc>
          <w:tcPr>
            <w:tcW w:w="900" w:type="dxa"/>
          </w:tcPr>
          <w:p w14:paraId="076DB2D5" w14:textId="43620860" w:rsidR="00F16917" w:rsidRPr="003C263F" w:rsidRDefault="00956255" w:rsidP="00AA2D61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14:paraId="16725CA3" w14:textId="0C6E978D" w:rsidR="00F16917" w:rsidRPr="003C49E7" w:rsidRDefault="00F16917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3C58A917" w14:textId="09B8A3B7" w:rsidR="00F16917" w:rsidRPr="003C49E7" w:rsidRDefault="00F16917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305BA2F6" w14:textId="6B607D64" w:rsidR="00F16917" w:rsidRDefault="005626AD" w:rsidP="00AA2D61">
            <w:hyperlink r:id="rId16" w:history="1">
              <w:r w:rsidR="000E787B">
                <w:rPr>
                  <w:rStyle w:val="Hyperlink"/>
                  <w:sz w:val="20"/>
                  <w:szCs w:val="20"/>
                  <w:shd w:val="clear" w:color="auto" w:fill="FFFFFF"/>
                </w:rPr>
                <w:t>0031154</w:t>
              </w:r>
            </w:hyperlink>
          </w:p>
        </w:tc>
      </w:tr>
      <w:tr w:rsidR="00FD74FF" w:rsidRPr="00931529" w14:paraId="49591BE7" w14:textId="77777777" w:rsidTr="0076622F">
        <w:trPr>
          <w:trHeight w:val="500"/>
        </w:trPr>
        <w:tc>
          <w:tcPr>
            <w:tcW w:w="3528" w:type="dxa"/>
          </w:tcPr>
          <w:p w14:paraId="2FED7592" w14:textId="77777777" w:rsidR="00FD74FF" w:rsidRPr="003C49E7" w:rsidRDefault="007C02A9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Search</w:t>
            </w:r>
          </w:p>
        </w:tc>
        <w:tc>
          <w:tcPr>
            <w:tcW w:w="810" w:type="dxa"/>
          </w:tcPr>
          <w:p w14:paraId="43C4318A" w14:textId="7E484850" w:rsidR="00FD74FF" w:rsidRPr="003C49E7" w:rsidRDefault="00956255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00" w:type="dxa"/>
            <w:vAlign w:val="bottom"/>
          </w:tcPr>
          <w:p w14:paraId="58AD4A42" w14:textId="663C8107" w:rsidR="00FD74FF" w:rsidRPr="007C02A9" w:rsidRDefault="00956255" w:rsidP="009D7A3C">
            <w:pPr>
              <w:pStyle w:val="InfoParagraph1"/>
            </w:pPr>
            <w:r>
              <w:t>22</w:t>
            </w:r>
          </w:p>
        </w:tc>
        <w:tc>
          <w:tcPr>
            <w:tcW w:w="900" w:type="dxa"/>
          </w:tcPr>
          <w:p w14:paraId="0B0698A0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1719F304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598C9F77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02CE8F38" w14:textId="77777777" w:rsidR="00FD74FF" w:rsidRPr="007C02A9" w:rsidRDefault="00FD74FF" w:rsidP="00AA2D61">
            <w:pPr>
              <w:rPr>
                <w:sz w:val="18"/>
                <w:szCs w:val="18"/>
              </w:rPr>
            </w:pPr>
          </w:p>
        </w:tc>
      </w:tr>
      <w:tr w:rsidR="002835C1" w:rsidRPr="00931529" w14:paraId="1C1345B6" w14:textId="77777777" w:rsidTr="00956255">
        <w:trPr>
          <w:trHeight w:val="505"/>
        </w:trPr>
        <w:tc>
          <w:tcPr>
            <w:tcW w:w="3528" w:type="dxa"/>
          </w:tcPr>
          <w:p w14:paraId="7A904E79" w14:textId="3EF51FEE" w:rsidR="002835C1" w:rsidRPr="003C49E7" w:rsidRDefault="00956255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listing page</w:t>
            </w:r>
          </w:p>
        </w:tc>
        <w:tc>
          <w:tcPr>
            <w:tcW w:w="810" w:type="dxa"/>
          </w:tcPr>
          <w:p w14:paraId="0D1F7BD6" w14:textId="32CC401E" w:rsidR="002835C1" w:rsidRPr="003C49E7" w:rsidRDefault="00956255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00" w:type="dxa"/>
          </w:tcPr>
          <w:p w14:paraId="0BDE683C" w14:textId="5082EB1F" w:rsidR="002835C1" w:rsidRPr="007C02A9" w:rsidRDefault="00956255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900" w:type="dxa"/>
          </w:tcPr>
          <w:p w14:paraId="6E516EB5" w14:textId="4982E931" w:rsidR="002835C1" w:rsidRPr="007C02A9" w:rsidRDefault="00956255" w:rsidP="00AA2D61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14:paraId="4510F656" w14:textId="77777777"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36C72054" w14:textId="77777777"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7A7043AD" w14:textId="77777777" w:rsidR="002835C1" w:rsidRDefault="005626AD" w:rsidP="00AA2D61">
            <w:hyperlink r:id="rId17" w:history="1">
              <w:r w:rsidR="00783806">
                <w:rPr>
                  <w:rStyle w:val="Hyperlink"/>
                  <w:sz w:val="20"/>
                  <w:szCs w:val="20"/>
                  <w:shd w:val="clear" w:color="auto" w:fill="FFFFFF"/>
                </w:rPr>
                <w:t>0030298</w:t>
              </w:r>
            </w:hyperlink>
          </w:p>
          <w:p w14:paraId="102FFD40" w14:textId="2142E20C" w:rsidR="000A0F0A" w:rsidRPr="000A0F0A" w:rsidRDefault="005626AD" w:rsidP="000A0F0A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18" w:history="1">
              <w:r w:rsidR="000A0F0A">
                <w:rPr>
                  <w:rStyle w:val="Hyperlink"/>
                  <w:sz w:val="20"/>
                  <w:szCs w:val="20"/>
                </w:rPr>
                <w:t>0031155</w:t>
              </w:r>
            </w:hyperlink>
          </w:p>
        </w:tc>
      </w:tr>
      <w:tr w:rsidR="00956255" w:rsidRPr="00931529" w14:paraId="2284ABE2" w14:textId="77777777" w:rsidTr="0076622F">
        <w:trPr>
          <w:trHeight w:val="352"/>
        </w:trPr>
        <w:tc>
          <w:tcPr>
            <w:tcW w:w="3528" w:type="dxa"/>
          </w:tcPr>
          <w:p w14:paraId="2A661935" w14:textId="60A9FB1D" w:rsidR="00956255" w:rsidRPr="003C49E7" w:rsidRDefault="00956255" w:rsidP="0095625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Shopping Cart</w:t>
            </w:r>
            <w:r>
              <w:rPr>
                <w:sz w:val="18"/>
                <w:szCs w:val="18"/>
              </w:rPr>
              <w:t xml:space="preserve"> [</w:t>
            </w:r>
            <w:proofErr w:type="spellStart"/>
            <w:r>
              <w:rPr>
                <w:sz w:val="18"/>
                <w:szCs w:val="18"/>
              </w:rPr>
              <w:t>Cosul</w:t>
            </w:r>
            <w:proofErr w:type="spellEnd"/>
            <w:r>
              <w:rPr>
                <w:sz w:val="18"/>
                <w:szCs w:val="18"/>
              </w:rPr>
              <w:t xml:space="preserve"> meu]</w:t>
            </w:r>
          </w:p>
        </w:tc>
        <w:tc>
          <w:tcPr>
            <w:tcW w:w="810" w:type="dxa"/>
          </w:tcPr>
          <w:p w14:paraId="29E1C1AC" w14:textId="3D5829AE" w:rsidR="00956255" w:rsidRPr="003C49E7" w:rsidRDefault="00956255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00" w:type="dxa"/>
          </w:tcPr>
          <w:p w14:paraId="54CFBEE5" w14:textId="7A43CA2E" w:rsidR="00956255" w:rsidRPr="007C02A9" w:rsidRDefault="00956255" w:rsidP="00956255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16</w:t>
            </w:r>
          </w:p>
        </w:tc>
        <w:tc>
          <w:tcPr>
            <w:tcW w:w="900" w:type="dxa"/>
          </w:tcPr>
          <w:p w14:paraId="40DB481C" w14:textId="15B03BFA" w:rsidR="00956255" w:rsidRPr="007C02A9" w:rsidRDefault="00956255" w:rsidP="00956255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14:paraId="376A29BF" w14:textId="77777777" w:rsidR="00956255" w:rsidRPr="003C49E7" w:rsidRDefault="00956255" w:rsidP="0095625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7ED05A7A" w14:textId="77777777" w:rsidR="00956255" w:rsidRPr="003C49E7" w:rsidRDefault="00956255" w:rsidP="0095625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1A2BEF36" w14:textId="3FA3DAAF" w:rsidR="00956255" w:rsidRPr="0074483B" w:rsidRDefault="005626AD" w:rsidP="000E787B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19" w:history="1">
              <w:r w:rsidR="000E787B">
                <w:rPr>
                  <w:rStyle w:val="Hyperlink"/>
                  <w:sz w:val="20"/>
                  <w:szCs w:val="20"/>
                  <w:shd w:val="clear" w:color="auto" w:fill="FFFFFF"/>
                </w:rPr>
                <w:t>0031205</w:t>
              </w:r>
            </w:hyperlink>
          </w:p>
        </w:tc>
      </w:tr>
      <w:tr w:rsidR="00956255" w:rsidRPr="00931529" w14:paraId="42EF0549" w14:textId="77777777" w:rsidTr="0076622F">
        <w:trPr>
          <w:trHeight w:val="352"/>
        </w:trPr>
        <w:tc>
          <w:tcPr>
            <w:tcW w:w="3528" w:type="dxa"/>
          </w:tcPr>
          <w:p w14:paraId="256B383C" w14:textId="1985E34A" w:rsidR="00956255" w:rsidRPr="003C49E7" w:rsidRDefault="00956255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Cart [</w:t>
            </w:r>
            <w:proofErr w:type="spellStart"/>
            <w:r>
              <w:rPr>
                <w:sz w:val="18"/>
                <w:szCs w:val="18"/>
              </w:rPr>
              <w:t>Informatii</w:t>
            </w:r>
            <w:proofErr w:type="spellEnd"/>
            <w:r>
              <w:rPr>
                <w:sz w:val="18"/>
                <w:szCs w:val="18"/>
              </w:rPr>
              <w:t xml:space="preserve"> client]</w:t>
            </w:r>
          </w:p>
        </w:tc>
        <w:tc>
          <w:tcPr>
            <w:tcW w:w="810" w:type="dxa"/>
          </w:tcPr>
          <w:p w14:paraId="1D592BBE" w14:textId="2C8716C3" w:rsidR="00956255" w:rsidRPr="003C49E7" w:rsidRDefault="00956255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00" w:type="dxa"/>
          </w:tcPr>
          <w:p w14:paraId="00EFD89E" w14:textId="0057A816" w:rsidR="00956255" w:rsidRPr="007C02A9" w:rsidRDefault="00956255" w:rsidP="00956255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4</w:t>
            </w:r>
          </w:p>
        </w:tc>
        <w:tc>
          <w:tcPr>
            <w:tcW w:w="900" w:type="dxa"/>
          </w:tcPr>
          <w:p w14:paraId="0C55C88B" w14:textId="38FAC165" w:rsidR="00956255" w:rsidRPr="007C02A9" w:rsidRDefault="00956255" w:rsidP="00956255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5</w:t>
            </w:r>
          </w:p>
        </w:tc>
        <w:tc>
          <w:tcPr>
            <w:tcW w:w="990" w:type="dxa"/>
          </w:tcPr>
          <w:p w14:paraId="51FB373E" w14:textId="02E1EA71" w:rsidR="00956255" w:rsidRPr="003C49E7" w:rsidRDefault="00783806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2D831416" w14:textId="579D0387" w:rsidR="00956255" w:rsidRPr="003C49E7" w:rsidRDefault="00783806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6C12CA34" w14:textId="77777777" w:rsidR="006C1688" w:rsidRDefault="005626AD" w:rsidP="006C1688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20" w:history="1">
              <w:r w:rsidR="006C1688">
                <w:rPr>
                  <w:rStyle w:val="Hyperlink"/>
                  <w:sz w:val="20"/>
                  <w:szCs w:val="20"/>
                </w:rPr>
                <w:t>0031209</w:t>
              </w:r>
            </w:hyperlink>
          </w:p>
          <w:p w14:paraId="080DDD26" w14:textId="77777777" w:rsidR="00956255" w:rsidRDefault="005626AD" w:rsidP="006C1688">
            <w:pPr>
              <w:spacing w:before="0" w:line="240" w:lineRule="auto"/>
            </w:pPr>
            <w:hyperlink r:id="rId21" w:history="1">
              <w:r w:rsidR="006C1688">
                <w:rPr>
                  <w:rStyle w:val="Hyperlink"/>
                  <w:sz w:val="20"/>
                  <w:szCs w:val="20"/>
                  <w:shd w:val="clear" w:color="auto" w:fill="FFFFFF"/>
                </w:rPr>
                <w:t>0031208</w:t>
              </w:r>
            </w:hyperlink>
          </w:p>
          <w:p w14:paraId="51DAFABD" w14:textId="33BA6ACB" w:rsidR="000E787B" w:rsidRDefault="005626AD" w:rsidP="000E787B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hyperlink r:id="rId22" w:history="1">
              <w:r w:rsidR="000E787B">
                <w:rPr>
                  <w:rStyle w:val="Hyperlink"/>
                  <w:sz w:val="20"/>
                  <w:szCs w:val="20"/>
                </w:rPr>
                <w:t>0031207</w:t>
              </w:r>
            </w:hyperlink>
          </w:p>
          <w:p w14:paraId="119FC843" w14:textId="0F2FEB06" w:rsidR="000E787B" w:rsidRDefault="005626AD" w:rsidP="000E787B">
            <w:pPr>
              <w:spacing w:before="0" w:line="240" w:lineRule="auto"/>
            </w:pPr>
            <w:hyperlink r:id="rId23" w:history="1">
              <w:r w:rsidR="000E787B">
                <w:rPr>
                  <w:rStyle w:val="Hyperlink"/>
                  <w:sz w:val="20"/>
                  <w:szCs w:val="20"/>
                  <w:shd w:val="clear" w:color="auto" w:fill="FFFFFF"/>
                </w:rPr>
                <w:t>0031213</w:t>
              </w:r>
            </w:hyperlink>
          </w:p>
          <w:p w14:paraId="27104472" w14:textId="77777777" w:rsidR="000E787B" w:rsidRDefault="005626AD" w:rsidP="000E787B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24" w:history="1">
              <w:r w:rsidR="000E787B">
                <w:rPr>
                  <w:rStyle w:val="Hyperlink"/>
                  <w:sz w:val="20"/>
                  <w:szCs w:val="20"/>
                </w:rPr>
                <w:t>0031206</w:t>
              </w:r>
            </w:hyperlink>
          </w:p>
          <w:p w14:paraId="3C57EDF1" w14:textId="77777777" w:rsidR="000E787B" w:rsidRDefault="000E787B" w:rsidP="000E787B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</w:p>
          <w:p w14:paraId="18A667F6" w14:textId="50EF5146" w:rsidR="000E787B" w:rsidRPr="006C1688" w:rsidRDefault="000E787B" w:rsidP="006C1688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</w:p>
        </w:tc>
      </w:tr>
      <w:tr w:rsidR="00956255" w:rsidRPr="00931529" w14:paraId="5B865669" w14:textId="77777777" w:rsidTr="004E60E1">
        <w:trPr>
          <w:trHeight w:val="424"/>
        </w:trPr>
        <w:tc>
          <w:tcPr>
            <w:tcW w:w="3528" w:type="dxa"/>
          </w:tcPr>
          <w:p w14:paraId="56C2B898" w14:textId="650436C3" w:rsidR="00956255" w:rsidRPr="003C49E7" w:rsidRDefault="00956255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Cart [Transport]</w:t>
            </w:r>
          </w:p>
        </w:tc>
        <w:tc>
          <w:tcPr>
            <w:tcW w:w="810" w:type="dxa"/>
          </w:tcPr>
          <w:p w14:paraId="0730819A" w14:textId="689685BB" w:rsidR="00956255" w:rsidRPr="003C49E7" w:rsidRDefault="00956255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14:paraId="6AE8B760" w14:textId="71954E5E" w:rsidR="00956255" w:rsidRPr="003C263F" w:rsidRDefault="00956255" w:rsidP="00956255">
            <w:pPr>
              <w:pStyle w:val="InfoParagraph1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3</w:t>
            </w:r>
          </w:p>
        </w:tc>
        <w:tc>
          <w:tcPr>
            <w:tcW w:w="900" w:type="dxa"/>
          </w:tcPr>
          <w:p w14:paraId="7CCFD42F" w14:textId="07EC5A86" w:rsidR="00956255" w:rsidRPr="007C02A9" w:rsidRDefault="00956255" w:rsidP="00956255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4C0C0815" w14:textId="77777777" w:rsidR="00956255" w:rsidRPr="003C49E7" w:rsidRDefault="00956255" w:rsidP="0095625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049EF4F5" w14:textId="77777777" w:rsidR="00956255" w:rsidRPr="003C49E7" w:rsidRDefault="00956255" w:rsidP="0095625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612820FC" w14:textId="726C70B9" w:rsidR="00956255" w:rsidRPr="00931529" w:rsidRDefault="00956255" w:rsidP="00956255">
            <w:pPr>
              <w:rPr>
                <w:sz w:val="18"/>
                <w:szCs w:val="18"/>
              </w:rPr>
            </w:pPr>
          </w:p>
        </w:tc>
      </w:tr>
      <w:tr w:rsidR="00956255" w:rsidRPr="00931529" w14:paraId="4FFC93FA" w14:textId="77777777" w:rsidTr="0076622F">
        <w:trPr>
          <w:trHeight w:val="500"/>
        </w:trPr>
        <w:tc>
          <w:tcPr>
            <w:tcW w:w="3528" w:type="dxa"/>
          </w:tcPr>
          <w:p w14:paraId="057313A9" w14:textId="49AF7D13" w:rsidR="00956255" w:rsidRPr="003C49E7" w:rsidRDefault="00956255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Cart [</w:t>
            </w:r>
            <w:proofErr w:type="spellStart"/>
            <w:r>
              <w:rPr>
                <w:sz w:val="18"/>
                <w:szCs w:val="18"/>
              </w:rPr>
              <w:t>Metoda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plata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810" w:type="dxa"/>
          </w:tcPr>
          <w:p w14:paraId="2AC5DED0" w14:textId="1129B6E8" w:rsidR="00956255" w:rsidRPr="003C49E7" w:rsidRDefault="00956255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14:paraId="04018FAF" w14:textId="085AA2F3" w:rsidR="00956255" w:rsidRPr="003C263F" w:rsidRDefault="00956255" w:rsidP="00956255">
            <w:pPr>
              <w:pStyle w:val="InfoParagraph1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</w:t>
            </w:r>
          </w:p>
        </w:tc>
        <w:tc>
          <w:tcPr>
            <w:tcW w:w="900" w:type="dxa"/>
          </w:tcPr>
          <w:p w14:paraId="4AF1CFF1" w14:textId="1829EE64" w:rsidR="00956255" w:rsidRPr="007C02A9" w:rsidRDefault="00956255" w:rsidP="00956255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39C32033" w14:textId="2FEB9864" w:rsidR="00956255" w:rsidRPr="003C49E7" w:rsidRDefault="00783806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0DB72197" w14:textId="0CA601BA" w:rsidR="00956255" w:rsidRPr="003C49E7" w:rsidRDefault="00783806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45906842" w14:textId="77777777" w:rsidR="00956255" w:rsidRPr="00931529" w:rsidRDefault="00956255" w:rsidP="00956255">
            <w:pPr>
              <w:rPr>
                <w:sz w:val="18"/>
                <w:szCs w:val="18"/>
              </w:rPr>
            </w:pPr>
          </w:p>
        </w:tc>
      </w:tr>
      <w:tr w:rsidR="00956255" w:rsidRPr="00931529" w14:paraId="1E01ECA8" w14:textId="77777777" w:rsidTr="0076622F">
        <w:trPr>
          <w:trHeight w:val="500"/>
        </w:trPr>
        <w:tc>
          <w:tcPr>
            <w:tcW w:w="3528" w:type="dxa"/>
          </w:tcPr>
          <w:p w14:paraId="27C5BC28" w14:textId="55A97227" w:rsidR="00956255" w:rsidRPr="003C49E7" w:rsidRDefault="00956255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Cart [Payment gateway]</w:t>
            </w:r>
          </w:p>
        </w:tc>
        <w:tc>
          <w:tcPr>
            <w:tcW w:w="810" w:type="dxa"/>
          </w:tcPr>
          <w:p w14:paraId="67D0184E" w14:textId="608D12B7" w:rsidR="00956255" w:rsidRPr="003C49E7" w:rsidRDefault="00956255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14:paraId="35415702" w14:textId="1F13DA70" w:rsidR="00956255" w:rsidRPr="003C263F" w:rsidRDefault="00956255" w:rsidP="00956255">
            <w:pPr>
              <w:pStyle w:val="InfoParagraph1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2</w:t>
            </w:r>
          </w:p>
        </w:tc>
        <w:tc>
          <w:tcPr>
            <w:tcW w:w="900" w:type="dxa"/>
          </w:tcPr>
          <w:p w14:paraId="26B3A612" w14:textId="57AFBA00" w:rsidR="00956255" w:rsidRPr="007C02A9" w:rsidRDefault="00956255" w:rsidP="00956255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54F6B8CF" w14:textId="7C41F5AA" w:rsidR="00956255" w:rsidRPr="003C49E7" w:rsidRDefault="00783806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181CC6DA" w14:textId="72178DC0" w:rsidR="00956255" w:rsidRPr="003C49E7" w:rsidRDefault="00783806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23055105" w14:textId="77777777" w:rsidR="00956255" w:rsidRPr="00931529" w:rsidRDefault="00956255" w:rsidP="00956255">
            <w:pPr>
              <w:rPr>
                <w:sz w:val="18"/>
                <w:szCs w:val="18"/>
              </w:rPr>
            </w:pPr>
          </w:p>
        </w:tc>
      </w:tr>
      <w:tr w:rsidR="00956255" w:rsidRPr="00931529" w14:paraId="5A838A20" w14:textId="77777777" w:rsidTr="0076622F">
        <w:trPr>
          <w:trHeight w:val="500"/>
        </w:trPr>
        <w:tc>
          <w:tcPr>
            <w:tcW w:w="3528" w:type="dxa"/>
          </w:tcPr>
          <w:p w14:paraId="6A1F9A13" w14:textId="5EF79533" w:rsidR="00956255" w:rsidRDefault="001913D3" w:rsidP="00191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Cart [Checkout]</w:t>
            </w:r>
          </w:p>
        </w:tc>
        <w:tc>
          <w:tcPr>
            <w:tcW w:w="810" w:type="dxa"/>
          </w:tcPr>
          <w:p w14:paraId="5966AA5C" w14:textId="3505CFF3" w:rsidR="00956255" w:rsidRDefault="001913D3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00" w:type="dxa"/>
          </w:tcPr>
          <w:p w14:paraId="52A274FF" w14:textId="2740D948" w:rsidR="00956255" w:rsidRDefault="001913D3" w:rsidP="00956255">
            <w:pPr>
              <w:pStyle w:val="InfoParagraph1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5</w:t>
            </w:r>
          </w:p>
        </w:tc>
        <w:tc>
          <w:tcPr>
            <w:tcW w:w="900" w:type="dxa"/>
          </w:tcPr>
          <w:p w14:paraId="3D6F31DB" w14:textId="3B076F2D" w:rsidR="00956255" w:rsidRDefault="001913D3" w:rsidP="00956255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14:paraId="6DD86284" w14:textId="097A7A97" w:rsidR="00956255" w:rsidRPr="003C49E7" w:rsidRDefault="00783806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2148587E" w14:textId="1724993E" w:rsidR="00956255" w:rsidRPr="003C49E7" w:rsidRDefault="00783806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2C076BAC" w14:textId="77777777" w:rsidR="000E787B" w:rsidRDefault="005626AD" w:rsidP="000E787B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25" w:history="1">
              <w:r w:rsidR="000E787B">
                <w:rPr>
                  <w:rStyle w:val="Hyperlink"/>
                  <w:sz w:val="20"/>
                  <w:szCs w:val="20"/>
                </w:rPr>
                <w:t>0031212</w:t>
              </w:r>
            </w:hyperlink>
          </w:p>
          <w:p w14:paraId="6F779B09" w14:textId="77777777" w:rsidR="00956255" w:rsidRPr="00931529" w:rsidRDefault="00956255" w:rsidP="00956255">
            <w:pPr>
              <w:rPr>
                <w:sz w:val="18"/>
                <w:szCs w:val="18"/>
              </w:rPr>
            </w:pPr>
          </w:p>
        </w:tc>
      </w:tr>
      <w:tr w:rsidR="00956255" w:rsidRPr="00931529" w14:paraId="71975B02" w14:textId="77777777" w:rsidTr="0076622F">
        <w:trPr>
          <w:trHeight w:val="500"/>
        </w:trPr>
        <w:tc>
          <w:tcPr>
            <w:tcW w:w="3528" w:type="dxa"/>
          </w:tcPr>
          <w:p w14:paraId="7A6A90E4" w14:textId="46AB2FF4" w:rsidR="00956255" w:rsidRDefault="001913D3" w:rsidP="0095625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Wishlist</w:t>
            </w:r>
            <w:proofErr w:type="spellEnd"/>
          </w:p>
        </w:tc>
        <w:tc>
          <w:tcPr>
            <w:tcW w:w="810" w:type="dxa"/>
          </w:tcPr>
          <w:p w14:paraId="6545824C" w14:textId="3444C34D" w:rsidR="00956255" w:rsidRDefault="001913D3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E787B"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14:paraId="36A48709" w14:textId="41FC4B1D" w:rsidR="00956255" w:rsidRDefault="001913D3" w:rsidP="00956255">
            <w:pPr>
              <w:pStyle w:val="InfoParagraph1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9</w:t>
            </w:r>
          </w:p>
        </w:tc>
        <w:tc>
          <w:tcPr>
            <w:tcW w:w="900" w:type="dxa"/>
          </w:tcPr>
          <w:p w14:paraId="60DD2D8C" w14:textId="721EDED1" w:rsidR="00956255" w:rsidRDefault="000E787B" w:rsidP="00956255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14:paraId="2029466D" w14:textId="3ABDA1D6" w:rsidR="00956255" w:rsidRPr="003C49E7" w:rsidRDefault="00783806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6A7F9305" w14:textId="68FEEF06" w:rsidR="00956255" w:rsidRPr="003C49E7" w:rsidRDefault="00783806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7EEECA1E" w14:textId="77777777" w:rsidR="00956255" w:rsidRDefault="00956255" w:rsidP="00783806">
            <w:pPr>
              <w:spacing w:before="0" w:line="240" w:lineRule="auto"/>
              <w:rPr>
                <w:sz w:val="18"/>
                <w:szCs w:val="18"/>
              </w:rPr>
            </w:pPr>
          </w:p>
          <w:p w14:paraId="1050D9CD" w14:textId="77777777" w:rsidR="000E787B" w:rsidRDefault="005626AD" w:rsidP="000E787B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26" w:history="1">
              <w:r w:rsidR="000E787B">
                <w:rPr>
                  <w:rStyle w:val="Hyperlink"/>
                  <w:sz w:val="20"/>
                  <w:szCs w:val="20"/>
                </w:rPr>
                <w:t>0030291</w:t>
              </w:r>
            </w:hyperlink>
          </w:p>
          <w:p w14:paraId="3B381556" w14:textId="3D1C3A21" w:rsidR="000E787B" w:rsidRPr="00931529" w:rsidRDefault="000E787B" w:rsidP="00783806">
            <w:pPr>
              <w:spacing w:before="0" w:line="240" w:lineRule="auto"/>
              <w:rPr>
                <w:sz w:val="18"/>
                <w:szCs w:val="18"/>
              </w:rPr>
            </w:pPr>
          </w:p>
        </w:tc>
      </w:tr>
      <w:tr w:rsidR="001913D3" w:rsidRPr="00931529" w14:paraId="5A58ADE8" w14:textId="77777777" w:rsidTr="0076622F">
        <w:trPr>
          <w:trHeight w:val="500"/>
        </w:trPr>
        <w:tc>
          <w:tcPr>
            <w:tcW w:w="3528" w:type="dxa"/>
          </w:tcPr>
          <w:p w14:paraId="0E6D99E0" w14:textId="71D9E1DF" w:rsidR="001913D3" w:rsidRDefault="001913D3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care[Homepage]</w:t>
            </w:r>
          </w:p>
        </w:tc>
        <w:tc>
          <w:tcPr>
            <w:tcW w:w="810" w:type="dxa"/>
          </w:tcPr>
          <w:p w14:paraId="1DB4CE64" w14:textId="4EBB116F" w:rsidR="001913D3" w:rsidRDefault="001913D3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14:paraId="3C5E85A8" w14:textId="7998BF0A" w:rsidR="001913D3" w:rsidRDefault="001913D3" w:rsidP="00956255">
            <w:pPr>
              <w:pStyle w:val="InfoParagraph1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3</w:t>
            </w:r>
          </w:p>
        </w:tc>
        <w:tc>
          <w:tcPr>
            <w:tcW w:w="900" w:type="dxa"/>
          </w:tcPr>
          <w:p w14:paraId="113A41C5" w14:textId="73E5DC2A" w:rsidR="001913D3" w:rsidRDefault="001913D3" w:rsidP="00956255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02F9DDD7" w14:textId="17F66450" w:rsidR="001913D3" w:rsidRPr="003C49E7" w:rsidRDefault="00783806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46C02838" w14:textId="4FBB8C37" w:rsidR="001913D3" w:rsidRPr="003C49E7" w:rsidRDefault="00783806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54D3BF24" w14:textId="77777777" w:rsidR="001913D3" w:rsidRPr="00931529" w:rsidRDefault="001913D3" w:rsidP="00956255">
            <w:pPr>
              <w:rPr>
                <w:sz w:val="18"/>
                <w:szCs w:val="18"/>
              </w:rPr>
            </w:pPr>
          </w:p>
        </w:tc>
      </w:tr>
      <w:tr w:rsidR="001913D3" w:rsidRPr="00931529" w14:paraId="5EB654A6" w14:textId="77777777" w:rsidTr="0076622F">
        <w:trPr>
          <w:trHeight w:val="500"/>
        </w:trPr>
        <w:tc>
          <w:tcPr>
            <w:tcW w:w="3528" w:type="dxa"/>
          </w:tcPr>
          <w:p w14:paraId="1714715B" w14:textId="7F644190" w:rsidR="001913D3" w:rsidRDefault="00790432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1„</w:t>
            </w:r>
            <w:r w:rsidR="001913D3">
              <w:rPr>
                <w:sz w:val="18"/>
                <w:szCs w:val="18"/>
              </w:rPr>
              <w:t>Tehnical support[</w:t>
            </w:r>
            <w:proofErr w:type="spellStart"/>
            <w:r w:rsidR="001913D3">
              <w:rPr>
                <w:sz w:val="18"/>
                <w:szCs w:val="18"/>
              </w:rPr>
              <w:t>Despre</w:t>
            </w:r>
            <w:proofErr w:type="spellEnd"/>
            <w:r w:rsidR="001913D3">
              <w:rPr>
                <w:sz w:val="18"/>
                <w:szCs w:val="18"/>
              </w:rPr>
              <w:t xml:space="preserve"> </w:t>
            </w:r>
            <w:proofErr w:type="spellStart"/>
            <w:r w:rsidR="001913D3">
              <w:rPr>
                <w:sz w:val="18"/>
                <w:szCs w:val="18"/>
              </w:rPr>
              <w:t>noi</w:t>
            </w:r>
            <w:proofErr w:type="spellEnd"/>
            <w:r w:rsidR="001913D3">
              <w:rPr>
                <w:sz w:val="18"/>
                <w:szCs w:val="18"/>
              </w:rPr>
              <w:t>]</w:t>
            </w:r>
          </w:p>
        </w:tc>
        <w:tc>
          <w:tcPr>
            <w:tcW w:w="810" w:type="dxa"/>
          </w:tcPr>
          <w:p w14:paraId="064D5BE5" w14:textId="543C2913" w:rsidR="001913D3" w:rsidRDefault="001913D3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14:paraId="60CB1DA2" w14:textId="684BAB62" w:rsidR="001913D3" w:rsidRDefault="001913D3" w:rsidP="00956255">
            <w:pPr>
              <w:pStyle w:val="InfoParagraph1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2</w:t>
            </w:r>
          </w:p>
        </w:tc>
        <w:tc>
          <w:tcPr>
            <w:tcW w:w="900" w:type="dxa"/>
          </w:tcPr>
          <w:p w14:paraId="6B3CA797" w14:textId="23009472" w:rsidR="001913D3" w:rsidRDefault="001913D3" w:rsidP="00956255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14:paraId="10F64099" w14:textId="6273152C" w:rsidR="001913D3" w:rsidRPr="003C49E7" w:rsidRDefault="00783806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5218E10F" w14:textId="4FECEFE2" w:rsidR="001913D3" w:rsidRPr="003C49E7" w:rsidRDefault="00783806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7834014A" w14:textId="77777777" w:rsidR="001913D3" w:rsidRDefault="005626AD" w:rsidP="00956255">
            <w:hyperlink r:id="rId27" w:history="1">
              <w:r w:rsidR="00783806">
                <w:rPr>
                  <w:rStyle w:val="Hyperlink"/>
                  <w:sz w:val="20"/>
                  <w:szCs w:val="20"/>
                  <w:shd w:val="clear" w:color="auto" w:fill="FFFFFF"/>
                </w:rPr>
                <w:t>0030296</w:t>
              </w:r>
            </w:hyperlink>
          </w:p>
          <w:p w14:paraId="1F7ECE20" w14:textId="1C1F4F5A" w:rsidR="00783806" w:rsidRPr="00931529" w:rsidRDefault="00783806" w:rsidP="00956255">
            <w:pPr>
              <w:rPr>
                <w:sz w:val="18"/>
                <w:szCs w:val="18"/>
              </w:rPr>
            </w:pPr>
          </w:p>
        </w:tc>
      </w:tr>
      <w:tr w:rsidR="001913D3" w:rsidRPr="00931529" w14:paraId="03AD2732" w14:textId="77777777" w:rsidTr="0076622F">
        <w:trPr>
          <w:trHeight w:val="500"/>
        </w:trPr>
        <w:tc>
          <w:tcPr>
            <w:tcW w:w="3528" w:type="dxa"/>
          </w:tcPr>
          <w:p w14:paraId="13DA58E5" w14:textId="4A82B67F" w:rsidR="001913D3" w:rsidRDefault="001913D3" w:rsidP="0095625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Tehnical</w:t>
            </w:r>
            <w:proofErr w:type="spellEnd"/>
            <w:r>
              <w:rPr>
                <w:sz w:val="18"/>
                <w:szCs w:val="18"/>
              </w:rPr>
              <w:t xml:space="preserve"> support[Contact]</w:t>
            </w:r>
          </w:p>
        </w:tc>
        <w:tc>
          <w:tcPr>
            <w:tcW w:w="810" w:type="dxa"/>
          </w:tcPr>
          <w:p w14:paraId="3A9114F2" w14:textId="0CC5796D" w:rsidR="001913D3" w:rsidRDefault="001913D3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</w:tcPr>
          <w:p w14:paraId="6ADD53E4" w14:textId="0ED00113" w:rsidR="001913D3" w:rsidRDefault="001913D3" w:rsidP="00956255">
            <w:pPr>
              <w:pStyle w:val="InfoParagraph1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2</w:t>
            </w:r>
          </w:p>
        </w:tc>
        <w:tc>
          <w:tcPr>
            <w:tcW w:w="900" w:type="dxa"/>
          </w:tcPr>
          <w:p w14:paraId="47E832B6" w14:textId="5CC5EB66" w:rsidR="001913D3" w:rsidRDefault="001913D3" w:rsidP="00956255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14:paraId="31EE44B6" w14:textId="74001717" w:rsidR="001913D3" w:rsidRPr="003C49E7" w:rsidRDefault="00783806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1CCED6BB" w14:textId="4CCC2D26" w:rsidR="001913D3" w:rsidRPr="003C49E7" w:rsidRDefault="00783806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3AB7B6C8" w14:textId="77777777" w:rsidR="000E787B" w:rsidRDefault="005626AD" w:rsidP="000E787B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28" w:history="1">
              <w:r w:rsidR="000E787B">
                <w:rPr>
                  <w:rStyle w:val="Hyperlink"/>
                  <w:sz w:val="20"/>
                  <w:szCs w:val="20"/>
                </w:rPr>
                <w:t>0031158</w:t>
              </w:r>
            </w:hyperlink>
          </w:p>
          <w:p w14:paraId="3424F499" w14:textId="77777777" w:rsidR="000E787B" w:rsidRDefault="005626AD" w:rsidP="000E787B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29" w:history="1">
              <w:r w:rsidR="000E787B">
                <w:rPr>
                  <w:rStyle w:val="Hyperlink"/>
                  <w:sz w:val="20"/>
                  <w:szCs w:val="20"/>
                </w:rPr>
                <w:t>0031157</w:t>
              </w:r>
            </w:hyperlink>
          </w:p>
          <w:p w14:paraId="46108AE4" w14:textId="77777777" w:rsidR="001913D3" w:rsidRPr="00931529" w:rsidRDefault="001913D3" w:rsidP="00956255">
            <w:pPr>
              <w:rPr>
                <w:sz w:val="18"/>
                <w:szCs w:val="18"/>
              </w:rPr>
            </w:pPr>
          </w:p>
        </w:tc>
      </w:tr>
      <w:tr w:rsidR="001913D3" w:rsidRPr="00931529" w14:paraId="278DA6A1" w14:textId="77777777" w:rsidTr="0076622F">
        <w:trPr>
          <w:trHeight w:val="500"/>
        </w:trPr>
        <w:tc>
          <w:tcPr>
            <w:tcW w:w="3528" w:type="dxa"/>
          </w:tcPr>
          <w:p w14:paraId="24C55EE4" w14:textId="2BA159F8" w:rsidR="001913D3" w:rsidRDefault="001913D3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care [Cum </w:t>
            </w:r>
            <w:proofErr w:type="spellStart"/>
            <w:r>
              <w:rPr>
                <w:sz w:val="18"/>
                <w:szCs w:val="18"/>
              </w:rPr>
              <w:t>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simti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azi</w:t>
            </w:r>
            <w:proofErr w:type="spellEnd"/>
            <w:r>
              <w:rPr>
                <w:sz w:val="18"/>
                <w:szCs w:val="18"/>
              </w:rPr>
              <w:t>?]</w:t>
            </w:r>
          </w:p>
        </w:tc>
        <w:tc>
          <w:tcPr>
            <w:tcW w:w="810" w:type="dxa"/>
          </w:tcPr>
          <w:p w14:paraId="42D60D5F" w14:textId="6805569C" w:rsidR="001913D3" w:rsidRDefault="001913D3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00" w:type="dxa"/>
          </w:tcPr>
          <w:p w14:paraId="28CBC65C" w14:textId="2FD87E82" w:rsidR="001913D3" w:rsidRDefault="001913D3" w:rsidP="00956255">
            <w:pPr>
              <w:pStyle w:val="InfoParagraph1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5</w:t>
            </w:r>
          </w:p>
        </w:tc>
        <w:tc>
          <w:tcPr>
            <w:tcW w:w="900" w:type="dxa"/>
          </w:tcPr>
          <w:p w14:paraId="2C8590E3" w14:textId="1F7A00EB" w:rsidR="001913D3" w:rsidRDefault="001913D3" w:rsidP="00956255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1B1429A9" w14:textId="4282D2F4" w:rsidR="001913D3" w:rsidRPr="003C49E7" w:rsidRDefault="00783806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6F8F0006" w14:textId="2FE3AF63" w:rsidR="001913D3" w:rsidRPr="003C49E7" w:rsidRDefault="00783806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5C00D8E5" w14:textId="77777777" w:rsidR="001913D3" w:rsidRPr="00931529" w:rsidRDefault="001913D3" w:rsidP="00956255">
            <w:pPr>
              <w:rPr>
                <w:sz w:val="18"/>
                <w:szCs w:val="18"/>
              </w:rPr>
            </w:pPr>
          </w:p>
        </w:tc>
      </w:tr>
      <w:tr w:rsidR="001913D3" w:rsidRPr="00931529" w14:paraId="40D6F8A5" w14:textId="77777777" w:rsidTr="00D54076">
        <w:trPr>
          <w:trHeight w:val="1981"/>
        </w:trPr>
        <w:tc>
          <w:tcPr>
            <w:tcW w:w="3528" w:type="dxa"/>
          </w:tcPr>
          <w:p w14:paraId="76CEE4F7" w14:textId="223A663E" w:rsidR="001913D3" w:rsidRDefault="001913D3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detailed page</w:t>
            </w:r>
          </w:p>
        </w:tc>
        <w:tc>
          <w:tcPr>
            <w:tcW w:w="810" w:type="dxa"/>
          </w:tcPr>
          <w:p w14:paraId="7A32E0FF" w14:textId="4DE3224A" w:rsidR="001913D3" w:rsidRDefault="001913D3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900" w:type="dxa"/>
          </w:tcPr>
          <w:p w14:paraId="0CEE8DDA" w14:textId="38FE0972" w:rsidR="001913D3" w:rsidRDefault="001913D3" w:rsidP="00956255">
            <w:pPr>
              <w:pStyle w:val="InfoParagraph1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50</w:t>
            </w:r>
          </w:p>
        </w:tc>
        <w:tc>
          <w:tcPr>
            <w:tcW w:w="900" w:type="dxa"/>
          </w:tcPr>
          <w:p w14:paraId="36C4975F" w14:textId="04BD232C" w:rsidR="001913D3" w:rsidRDefault="001913D3" w:rsidP="00956255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6</w:t>
            </w:r>
          </w:p>
        </w:tc>
        <w:tc>
          <w:tcPr>
            <w:tcW w:w="990" w:type="dxa"/>
          </w:tcPr>
          <w:p w14:paraId="2EEFF3AD" w14:textId="77777777" w:rsidR="001913D3" w:rsidRPr="003C49E7" w:rsidRDefault="001913D3" w:rsidP="00956255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663F75C" w14:textId="77777777" w:rsidR="001913D3" w:rsidRPr="003C49E7" w:rsidRDefault="001913D3" w:rsidP="00956255">
            <w:pPr>
              <w:rPr>
                <w:sz w:val="18"/>
                <w:szCs w:val="18"/>
              </w:rPr>
            </w:pPr>
          </w:p>
        </w:tc>
        <w:tc>
          <w:tcPr>
            <w:tcW w:w="1598" w:type="dxa"/>
          </w:tcPr>
          <w:p w14:paraId="0A37BCC1" w14:textId="77777777" w:rsidR="00577B5C" w:rsidRDefault="005626AD" w:rsidP="00956255">
            <w:hyperlink r:id="rId30" w:history="1">
              <w:r w:rsidR="000E787B">
                <w:rPr>
                  <w:rStyle w:val="Hyperlink"/>
                  <w:sz w:val="20"/>
                  <w:szCs w:val="20"/>
                  <w:shd w:val="clear" w:color="auto" w:fill="FFFFFF"/>
                </w:rPr>
                <w:t>0031160</w:t>
              </w:r>
            </w:hyperlink>
          </w:p>
          <w:p w14:paraId="511CD073" w14:textId="6EBE00F6" w:rsidR="000E787B" w:rsidRDefault="005626AD" w:rsidP="00956255">
            <w:hyperlink r:id="rId31" w:history="1">
              <w:r w:rsidR="000E787B">
                <w:rPr>
                  <w:rStyle w:val="Hyperlink"/>
                  <w:sz w:val="20"/>
                  <w:szCs w:val="20"/>
                  <w:shd w:val="clear" w:color="auto" w:fill="FFFFFF"/>
                </w:rPr>
                <w:t>0031159</w:t>
              </w:r>
            </w:hyperlink>
          </w:p>
          <w:p w14:paraId="718FFD61" w14:textId="77777777" w:rsidR="000E787B" w:rsidRDefault="005626AD" w:rsidP="000E787B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32" w:history="1">
              <w:r w:rsidR="000E787B">
                <w:rPr>
                  <w:rStyle w:val="Hyperlink"/>
                  <w:sz w:val="20"/>
                  <w:szCs w:val="20"/>
                </w:rPr>
                <w:t>0031161</w:t>
              </w:r>
            </w:hyperlink>
          </w:p>
          <w:p w14:paraId="7A075B26" w14:textId="77777777" w:rsidR="000E787B" w:rsidRDefault="005626AD" w:rsidP="000E787B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33" w:history="1">
              <w:r w:rsidR="000E787B">
                <w:rPr>
                  <w:rStyle w:val="Hyperlink"/>
                  <w:sz w:val="20"/>
                  <w:szCs w:val="20"/>
                </w:rPr>
                <w:t>0031199</w:t>
              </w:r>
            </w:hyperlink>
          </w:p>
          <w:p w14:paraId="54A1E11B" w14:textId="77777777" w:rsidR="00577B5C" w:rsidRDefault="005626AD" w:rsidP="00577B5C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34" w:history="1">
              <w:r w:rsidR="000E787B">
                <w:rPr>
                  <w:rStyle w:val="Hyperlink"/>
                  <w:sz w:val="20"/>
                  <w:szCs w:val="20"/>
                </w:rPr>
                <w:t>0031201</w:t>
              </w:r>
            </w:hyperlink>
          </w:p>
          <w:p w14:paraId="04155127" w14:textId="7E95D1E3" w:rsidR="000E787B" w:rsidRPr="00577B5C" w:rsidRDefault="005626AD" w:rsidP="00577B5C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35" w:history="1">
              <w:r w:rsidR="000E787B">
                <w:rPr>
                  <w:rStyle w:val="Hyperlink"/>
                  <w:sz w:val="20"/>
                  <w:szCs w:val="20"/>
                  <w:shd w:val="clear" w:color="auto" w:fill="FFFFFF"/>
                </w:rPr>
                <w:t>0031198</w:t>
              </w:r>
            </w:hyperlink>
          </w:p>
        </w:tc>
      </w:tr>
      <w:tr w:rsidR="001913D3" w:rsidRPr="00931529" w14:paraId="5FF22FF9" w14:textId="77777777" w:rsidTr="0076622F">
        <w:trPr>
          <w:trHeight w:val="500"/>
        </w:trPr>
        <w:tc>
          <w:tcPr>
            <w:tcW w:w="3528" w:type="dxa"/>
          </w:tcPr>
          <w:p w14:paraId="120DA39E" w14:textId="6C4D9AA3" w:rsidR="001913D3" w:rsidRDefault="001913D3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NFR</w:t>
            </w:r>
          </w:p>
        </w:tc>
        <w:tc>
          <w:tcPr>
            <w:tcW w:w="810" w:type="dxa"/>
          </w:tcPr>
          <w:p w14:paraId="304A976D" w14:textId="78324EA1" w:rsidR="001913D3" w:rsidRDefault="001913D3" w:rsidP="009562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00" w:type="dxa"/>
          </w:tcPr>
          <w:p w14:paraId="389FFED3" w14:textId="300EAF53" w:rsidR="001913D3" w:rsidRDefault="001913D3" w:rsidP="00956255">
            <w:pPr>
              <w:pStyle w:val="InfoParagraph1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5</w:t>
            </w:r>
          </w:p>
        </w:tc>
        <w:tc>
          <w:tcPr>
            <w:tcW w:w="900" w:type="dxa"/>
          </w:tcPr>
          <w:p w14:paraId="6CFFB067" w14:textId="3CFF7A96" w:rsidR="001913D3" w:rsidRDefault="001913D3" w:rsidP="00956255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14:paraId="281F51C3" w14:textId="77777777" w:rsidR="001913D3" w:rsidRPr="003C49E7" w:rsidRDefault="001913D3" w:rsidP="00956255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54906082" w14:textId="77777777" w:rsidR="001913D3" w:rsidRPr="003C49E7" w:rsidRDefault="001913D3" w:rsidP="00956255">
            <w:pPr>
              <w:rPr>
                <w:sz w:val="18"/>
                <w:szCs w:val="18"/>
              </w:rPr>
            </w:pPr>
          </w:p>
        </w:tc>
        <w:tc>
          <w:tcPr>
            <w:tcW w:w="1598" w:type="dxa"/>
          </w:tcPr>
          <w:p w14:paraId="1E54A856" w14:textId="77777777" w:rsidR="006C1688" w:rsidRDefault="005626AD" w:rsidP="006C1688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36" w:history="1">
              <w:r w:rsidR="006C1688">
                <w:rPr>
                  <w:rStyle w:val="Hyperlink"/>
                  <w:sz w:val="20"/>
                  <w:szCs w:val="20"/>
                </w:rPr>
                <w:t>0030293</w:t>
              </w:r>
            </w:hyperlink>
          </w:p>
          <w:p w14:paraId="1F4F79CB" w14:textId="77777777" w:rsidR="000E787B" w:rsidRDefault="005626AD" w:rsidP="000E787B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37" w:history="1">
              <w:r w:rsidR="000E787B">
                <w:rPr>
                  <w:rStyle w:val="Hyperlink"/>
                  <w:sz w:val="20"/>
                  <w:szCs w:val="20"/>
                </w:rPr>
                <w:t>0031203</w:t>
              </w:r>
            </w:hyperlink>
          </w:p>
          <w:p w14:paraId="41D33DAF" w14:textId="56A6190F" w:rsidR="001913D3" w:rsidRPr="00931529" w:rsidRDefault="005626AD" w:rsidP="00956255">
            <w:pPr>
              <w:rPr>
                <w:sz w:val="18"/>
                <w:szCs w:val="18"/>
              </w:rPr>
            </w:pPr>
            <w:hyperlink r:id="rId38" w:history="1">
              <w:r w:rsidR="000E787B">
                <w:rPr>
                  <w:rStyle w:val="Hyperlink"/>
                  <w:sz w:val="20"/>
                  <w:szCs w:val="20"/>
                  <w:shd w:val="clear" w:color="auto" w:fill="FFFFFF"/>
                </w:rPr>
                <w:t>0031202</w:t>
              </w:r>
            </w:hyperlink>
          </w:p>
        </w:tc>
      </w:tr>
      <w:tr w:rsidR="00956255" w:rsidRPr="00931529" w14:paraId="02A946B3" w14:textId="77777777" w:rsidTr="0076622F">
        <w:trPr>
          <w:trHeight w:val="500"/>
        </w:trPr>
        <w:tc>
          <w:tcPr>
            <w:tcW w:w="3528" w:type="dxa"/>
          </w:tcPr>
          <w:p w14:paraId="4BADE571" w14:textId="77777777" w:rsidR="00956255" w:rsidRPr="00666B9A" w:rsidRDefault="00956255" w:rsidP="00956255">
            <w:pPr>
              <w:pStyle w:val="Body"/>
              <w:rPr>
                <w:b/>
                <w:sz w:val="22"/>
                <w:szCs w:val="22"/>
              </w:rPr>
            </w:pPr>
          </w:p>
          <w:p w14:paraId="6947FE15" w14:textId="77777777" w:rsidR="00956255" w:rsidRPr="00B86D5D" w:rsidRDefault="00956255" w:rsidP="00956255">
            <w:pPr>
              <w:pStyle w:val="Body"/>
              <w:rPr>
                <w:b/>
                <w:sz w:val="22"/>
                <w:szCs w:val="22"/>
              </w:rPr>
            </w:pPr>
            <w:r w:rsidRPr="00666B9A">
              <w:rPr>
                <w:b/>
                <w:sz w:val="22"/>
                <w:szCs w:val="22"/>
              </w:rPr>
              <w:t>Overall Results</w:t>
            </w:r>
          </w:p>
        </w:tc>
        <w:tc>
          <w:tcPr>
            <w:tcW w:w="810" w:type="dxa"/>
          </w:tcPr>
          <w:p w14:paraId="09EB6A43" w14:textId="0DB1CFA0" w:rsidR="00956255" w:rsidRPr="00B86D5D" w:rsidRDefault="001913D3" w:rsidP="00956255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200</w:t>
            </w:r>
          </w:p>
        </w:tc>
        <w:tc>
          <w:tcPr>
            <w:tcW w:w="900" w:type="dxa"/>
          </w:tcPr>
          <w:p w14:paraId="27583EC5" w14:textId="583D7B97" w:rsidR="00956255" w:rsidRPr="00B86D5D" w:rsidRDefault="001913D3" w:rsidP="00956255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173</w:t>
            </w:r>
          </w:p>
        </w:tc>
        <w:tc>
          <w:tcPr>
            <w:tcW w:w="900" w:type="dxa"/>
          </w:tcPr>
          <w:p w14:paraId="7F6CC868" w14:textId="2FC7BA78" w:rsidR="00956255" w:rsidRPr="00B86D5D" w:rsidRDefault="001913D3" w:rsidP="00956255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27</w:t>
            </w:r>
          </w:p>
        </w:tc>
        <w:tc>
          <w:tcPr>
            <w:tcW w:w="990" w:type="dxa"/>
          </w:tcPr>
          <w:p w14:paraId="0B512A81" w14:textId="77777777" w:rsidR="00956255" w:rsidRPr="00B86D5D" w:rsidRDefault="00956255" w:rsidP="00956255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630" w:type="dxa"/>
          </w:tcPr>
          <w:p w14:paraId="43D85FEB" w14:textId="77777777" w:rsidR="00956255" w:rsidRPr="00B86D5D" w:rsidRDefault="00956255" w:rsidP="00956255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1598" w:type="dxa"/>
          </w:tcPr>
          <w:p w14:paraId="5EE49808" w14:textId="08CDBFDD" w:rsidR="00956255" w:rsidRPr="00B86D5D" w:rsidRDefault="00956255" w:rsidP="00956255">
            <w:pPr>
              <w:pStyle w:val="InfoParagraph1"/>
              <w:rPr>
                <w:b/>
                <w:color w:val="auto"/>
                <w:sz w:val="22"/>
              </w:rPr>
            </w:pPr>
          </w:p>
        </w:tc>
      </w:tr>
    </w:tbl>
    <w:p w14:paraId="7DF88D93" w14:textId="7D37CAD6" w:rsidR="000D3BFB" w:rsidRDefault="000D3BFB">
      <w:pPr>
        <w:spacing w:before="0" w:line="260" w:lineRule="exact"/>
        <w:rPr>
          <w:bCs/>
          <w:sz w:val="28"/>
        </w:rPr>
      </w:pPr>
    </w:p>
    <w:p w14:paraId="435C3C69" w14:textId="77777777" w:rsidR="00C82863" w:rsidRDefault="0074151C" w:rsidP="00822D78">
      <w:pPr>
        <w:pStyle w:val="Heading1"/>
      </w:pPr>
      <w:bookmarkStart w:id="11" w:name="_Toc59038244"/>
      <w:r>
        <w:t>Defects</w:t>
      </w:r>
      <w:bookmarkEnd w:id="11"/>
    </w:p>
    <w:p w14:paraId="4486534C" w14:textId="77777777" w:rsidR="00C978E4" w:rsidRPr="00666B9A" w:rsidRDefault="0074151C" w:rsidP="00CB63DB">
      <w:pPr>
        <w:pStyle w:val="Heading2"/>
      </w:pPr>
      <w:bookmarkStart w:id="12" w:name="_Toc59038245"/>
      <w:r>
        <w:t>New defects</w:t>
      </w:r>
      <w:bookmarkEnd w:id="12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14:paraId="6DD4AD0D" w14:textId="77777777" w:rsidTr="00D05CF0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70366B90" w14:textId="77777777" w:rsidR="00C978E4" w:rsidRPr="00C978E4" w:rsidRDefault="000D3BFB" w:rsidP="00F14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72C97529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35A09DDB" w14:textId="77777777"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0943ED" w:rsidRPr="00931529" w14:paraId="62E350E6" w14:textId="77777777" w:rsidTr="00D05CF0">
        <w:trPr>
          <w:trHeight w:val="500"/>
        </w:trPr>
        <w:tc>
          <w:tcPr>
            <w:tcW w:w="1530" w:type="dxa"/>
          </w:tcPr>
          <w:p w14:paraId="45B6E85B" w14:textId="77777777" w:rsidR="00790432" w:rsidRDefault="005626AD" w:rsidP="00790432">
            <w:pPr>
              <w:spacing w:before="0" w:line="240" w:lineRule="auto"/>
            </w:pPr>
            <w:hyperlink r:id="rId39" w:history="1">
              <w:r w:rsidR="00790432">
                <w:rPr>
                  <w:rStyle w:val="Hyperlink"/>
                  <w:sz w:val="20"/>
                  <w:szCs w:val="20"/>
                  <w:shd w:val="clear" w:color="auto" w:fill="FFFFFF"/>
                </w:rPr>
                <w:t>0030287</w:t>
              </w:r>
            </w:hyperlink>
          </w:p>
          <w:p w14:paraId="6CF2A66C" w14:textId="21A691F7" w:rsidR="000943ED" w:rsidRPr="000479A0" w:rsidRDefault="000943ED" w:rsidP="000943ED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33E76696" w14:textId="030DF734" w:rsidR="000943ED" w:rsidRPr="000479A0" w:rsidRDefault="00790432" w:rsidP="000943ED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Fa-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ti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cont:Registration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email not sent</w:t>
            </w:r>
          </w:p>
        </w:tc>
        <w:tc>
          <w:tcPr>
            <w:tcW w:w="1436" w:type="dxa"/>
          </w:tcPr>
          <w:p w14:paraId="4F574AF4" w14:textId="0BEA12DD" w:rsidR="000943ED" w:rsidRPr="000479A0" w:rsidRDefault="00790432" w:rsidP="00094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0943ED" w:rsidRPr="00931529" w14:paraId="5155CE69" w14:textId="77777777" w:rsidTr="00D05CF0">
        <w:trPr>
          <w:trHeight w:val="500"/>
        </w:trPr>
        <w:tc>
          <w:tcPr>
            <w:tcW w:w="1530" w:type="dxa"/>
          </w:tcPr>
          <w:p w14:paraId="359F0CF4" w14:textId="719730DD" w:rsidR="000943ED" w:rsidRPr="000479A0" w:rsidRDefault="005626AD" w:rsidP="000943ED">
            <w:pPr>
              <w:rPr>
                <w:sz w:val="18"/>
                <w:szCs w:val="18"/>
              </w:rPr>
            </w:pPr>
            <w:hyperlink r:id="rId40" w:history="1">
              <w:r w:rsidR="00790432">
                <w:rPr>
                  <w:rStyle w:val="Hyperlink"/>
                  <w:sz w:val="20"/>
                  <w:szCs w:val="20"/>
                </w:rPr>
                <w:t>0030290</w:t>
              </w:r>
            </w:hyperlink>
            <w:r w:rsidR="00790432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6390" w:type="dxa"/>
            <w:vAlign w:val="bottom"/>
          </w:tcPr>
          <w:p w14:paraId="31C0BB8B" w14:textId="39626B17" w:rsidR="000943ED" w:rsidRPr="000479A0" w:rsidRDefault="00790432" w:rsidP="000943ED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Fa-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ti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cont:Email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field have a four step validation process</w:t>
            </w:r>
          </w:p>
        </w:tc>
        <w:tc>
          <w:tcPr>
            <w:tcW w:w="1436" w:type="dxa"/>
          </w:tcPr>
          <w:p w14:paraId="49E7813D" w14:textId="4AFA419B" w:rsidR="000943ED" w:rsidRPr="000479A0" w:rsidRDefault="00790432" w:rsidP="00094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0943ED" w:rsidRPr="00931529" w14:paraId="3BA5D844" w14:textId="77777777" w:rsidTr="00D05CF0">
        <w:trPr>
          <w:trHeight w:val="500"/>
        </w:trPr>
        <w:tc>
          <w:tcPr>
            <w:tcW w:w="1530" w:type="dxa"/>
          </w:tcPr>
          <w:p w14:paraId="2E74FC61" w14:textId="77777777" w:rsidR="00790432" w:rsidRDefault="005626AD" w:rsidP="00790432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41" w:history="1">
              <w:r w:rsidR="00790432">
                <w:rPr>
                  <w:rStyle w:val="Hyperlink"/>
                  <w:sz w:val="20"/>
                  <w:szCs w:val="20"/>
                </w:rPr>
                <w:t>0030288</w:t>
              </w:r>
            </w:hyperlink>
          </w:p>
          <w:p w14:paraId="1134085B" w14:textId="6C4D8599" w:rsidR="000943ED" w:rsidRPr="000479A0" w:rsidRDefault="000943ED" w:rsidP="000943ED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02ACEE1D" w14:textId="77777777" w:rsidR="00790432" w:rsidRDefault="00790432" w:rsidP="00790432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r>
              <w:rPr>
                <w:color w:val="000000"/>
                <w:sz w:val="20"/>
                <w:szCs w:val="20"/>
              </w:rPr>
              <w:br/>
              <w:t xml:space="preserve">Intra in </w:t>
            </w:r>
            <w:proofErr w:type="spellStart"/>
            <w:r>
              <w:rPr>
                <w:color w:val="000000"/>
                <w:sz w:val="20"/>
                <w:szCs w:val="20"/>
              </w:rPr>
              <w:t>cont</w:t>
            </w:r>
            <w:proofErr w:type="spellEnd"/>
            <w:r>
              <w:rPr>
                <w:color w:val="000000"/>
                <w:sz w:val="20"/>
                <w:szCs w:val="20"/>
              </w:rPr>
              <w:t>: Confusing with "Fa-</w:t>
            </w:r>
            <w:proofErr w:type="spellStart"/>
            <w:r>
              <w:rPr>
                <w:color w:val="000000"/>
                <w:sz w:val="20"/>
                <w:szCs w:val="20"/>
              </w:rPr>
              <w:t>ti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cont</w:t>
            </w:r>
            <w:proofErr w:type="spellEnd"/>
            <w:r>
              <w:rPr>
                <w:color w:val="000000"/>
                <w:sz w:val="20"/>
                <w:szCs w:val="20"/>
              </w:rPr>
              <w:t>" section</w:t>
            </w:r>
          </w:p>
          <w:p w14:paraId="1431371F" w14:textId="6B13A929" w:rsidR="000943ED" w:rsidRPr="000479A0" w:rsidRDefault="000943ED" w:rsidP="000943ED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3F1C4C3F" w14:textId="567272FC" w:rsidR="000943ED" w:rsidRPr="000479A0" w:rsidRDefault="00790432" w:rsidP="00094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0943ED" w:rsidRPr="00931529" w14:paraId="65F13248" w14:textId="77777777" w:rsidTr="00D05CF0">
        <w:trPr>
          <w:trHeight w:val="500"/>
        </w:trPr>
        <w:tc>
          <w:tcPr>
            <w:tcW w:w="1530" w:type="dxa"/>
          </w:tcPr>
          <w:p w14:paraId="6C0E9B62" w14:textId="77777777" w:rsidR="00790432" w:rsidRDefault="005626AD" w:rsidP="00790432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42" w:history="1">
              <w:r w:rsidR="00790432">
                <w:rPr>
                  <w:rStyle w:val="Hyperlink"/>
                  <w:sz w:val="20"/>
                  <w:szCs w:val="20"/>
                </w:rPr>
                <w:t>0031204</w:t>
              </w:r>
            </w:hyperlink>
          </w:p>
          <w:p w14:paraId="5FEA5567" w14:textId="77777777" w:rsidR="000943ED" w:rsidRPr="000479A0" w:rsidRDefault="000943ED" w:rsidP="000943ED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3BDB4335" w14:textId="0EA613C9" w:rsidR="000943ED" w:rsidRPr="000479A0" w:rsidRDefault="00790432" w:rsidP="000943ED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Intra in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cont:Missing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mandatory signs from Email and password field</w:t>
            </w:r>
          </w:p>
        </w:tc>
        <w:tc>
          <w:tcPr>
            <w:tcW w:w="1436" w:type="dxa"/>
          </w:tcPr>
          <w:p w14:paraId="65AE2C95" w14:textId="26FABD38" w:rsidR="000943ED" w:rsidRPr="000479A0" w:rsidRDefault="00790432" w:rsidP="00094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0943ED" w:rsidRPr="00931529" w14:paraId="3CD7BC20" w14:textId="77777777" w:rsidTr="00D05CF0">
        <w:trPr>
          <w:trHeight w:val="500"/>
        </w:trPr>
        <w:tc>
          <w:tcPr>
            <w:tcW w:w="1530" w:type="dxa"/>
          </w:tcPr>
          <w:p w14:paraId="7122F268" w14:textId="31D32F0B" w:rsidR="000943ED" w:rsidRPr="000479A0" w:rsidRDefault="005626AD" w:rsidP="000943ED">
            <w:pPr>
              <w:rPr>
                <w:sz w:val="18"/>
                <w:szCs w:val="18"/>
              </w:rPr>
            </w:pPr>
            <w:hyperlink r:id="rId43" w:history="1">
              <w:r w:rsidR="00790432">
                <w:rPr>
                  <w:rStyle w:val="Hyperlink"/>
                  <w:sz w:val="20"/>
                  <w:szCs w:val="20"/>
                </w:rPr>
                <w:t>0031153</w:t>
              </w:r>
            </w:hyperlink>
          </w:p>
        </w:tc>
        <w:tc>
          <w:tcPr>
            <w:tcW w:w="6390" w:type="dxa"/>
            <w:vAlign w:val="bottom"/>
          </w:tcPr>
          <w:p w14:paraId="64BA8274" w14:textId="5A1E6291" w:rsidR="000943ED" w:rsidRPr="000479A0" w:rsidRDefault="00790432" w:rsidP="000943ED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Intra in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cont:Password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recovery link received on email cannot be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accesed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easily</w:t>
            </w:r>
          </w:p>
        </w:tc>
        <w:tc>
          <w:tcPr>
            <w:tcW w:w="1436" w:type="dxa"/>
          </w:tcPr>
          <w:p w14:paraId="622B93F3" w14:textId="2A35DE0D" w:rsidR="000943ED" w:rsidRPr="000479A0" w:rsidRDefault="00790432" w:rsidP="00094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0943ED" w:rsidRPr="00931529" w14:paraId="4246A953" w14:textId="77777777" w:rsidTr="00D05CF0">
        <w:trPr>
          <w:trHeight w:val="500"/>
        </w:trPr>
        <w:tc>
          <w:tcPr>
            <w:tcW w:w="1530" w:type="dxa"/>
          </w:tcPr>
          <w:p w14:paraId="18FBC3B6" w14:textId="697E72D5" w:rsidR="000943ED" w:rsidRPr="000479A0" w:rsidRDefault="005626AD" w:rsidP="000943ED">
            <w:pPr>
              <w:rPr>
                <w:sz w:val="18"/>
                <w:szCs w:val="18"/>
              </w:rPr>
            </w:pPr>
            <w:hyperlink r:id="rId44" w:history="1">
              <w:r w:rsidR="00622AEA">
                <w:rPr>
                  <w:rStyle w:val="Hyperlink"/>
                  <w:sz w:val="20"/>
                  <w:szCs w:val="20"/>
                  <w:shd w:val="clear" w:color="auto" w:fill="FFFFFF"/>
                </w:rPr>
                <w:t>0031154</w:t>
              </w:r>
            </w:hyperlink>
          </w:p>
        </w:tc>
        <w:tc>
          <w:tcPr>
            <w:tcW w:w="6390" w:type="dxa"/>
            <w:vAlign w:val="bottom"/>
          </w:tcPr>
          <w:p w14:paraId="0D8FCBBA" w14:textId="22FF7B6C" w:rsidR="000943ED" w:rsidRPr="000479A0" w:rsidRDefault="00622AEA" w:rsidP="000943ED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Contul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meu:No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validation for Phone field from "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Returnare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produse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>" page</w:t>
            </w:r>
          </w:p>
        </w:tc>
        <w:tc>
          <w:tcPr>
            <w:tcW w:w="1436" w:type="dxa"/>
          </w:tcPr>
          <w:p w14:paraId="6087514C" w14:textId="28E0A2B2" w:rsidR="000943ED" w:rsidRPr="000479A0" w:rsidRDefault="00622AEA" w:rsidP="00094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0943ED" w:rsidRPr="00931529" w14:paraId="170D1D21" w14:textId="77777777" w:rsidTr="00D05CF0">
        <w:trPr>
          <w:trHeight w:val="500"/>
        </w:trPr>
        <w:tc>
          <w:tcPr>
            <w:tcW w:w="1530" w:type="dxa"/>
          </w:tcPr>
          <w:p w14:paraId="76A8FA38" w14:textId="77777777" w:rsidR="00622AEA" w:rsidRDefault="005626AD" w:rsidP="00622AEA">
            <w:hyperlink r:id="rId45" w:history="1">
              <w:r w:rsidR="00622AEA">
                <w:rPr>
                  <w:rStyle w:val="Hyperlink"/>
                  <w:sz w:val="20"/>
                  <w:szCs w:val="20"/>
                  <w:shd w:val="clear" w:color="auto" w:fill="FFFFFF"/>
                </w:rPr>
                <w:t>0030298</w:t>
              </w:r>
            </w:hyperlink>
          </w:p>
          <w:p w14:paraId="2BDAB164" w14:textId="77777777" w:rsidR="000943ED" w:rsidRPr="000479A0" w:rsidRDefault="000943ED" w:rsidP="000943ED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7FD413CE" w14:textId="5EF50B15" w:rsidR="000943ED" w:rsidRPr="000479A0" w:rsidRDefault="00622AEA" w:rsidP="000943ED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Product Listing page: Wrong text framing at category description</w:t>
            </w:r>
          </w:p>
        </w:tc>
        <w:tc>
          <w:tcPr>
            <w:tcW w:w="1436" w:type="dxa"/>
          </w:tcPr>
          <w:p w14:paraId="0608B4CF" w14:textId="2E601991" w:rsidR="000943ED" w:rsidRPr="000479A0" w:rsidRDefault="00622AEA" w:rsidP="00094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0943ED" w:rsidRPr="00931529" w14:paraId="047A3F1A" w14:textId="77777777" w:rsidTr="00D05CF0">
        <w:trPr>
          <w:trHeight w:val="500"/>
        </w:trPr>
        <w:tc>
          <w:tcPr>
            <w:tcW w:w="1530" w:type="dxa"/>
          </w:tcPr>
          <w:p w14:paraId="6D2329BE" w14:textId="0F7A2FB5" w:rsidR="000943ED" w:rsidRPr="000479A0" w:rsidRDefault="005626AD" w:rsidP="000943ED">
            <w:pPr>
              <w:rPr>
                <w:sz w:val="18"/>
                <w:szCs w:val="18"/>
              </w:rPr>
            </w:pPr>
            <w:hyperlink r:id="rId46" w:history="1">
              <w:r w:rsidR="00622AEA">
                <w:rPr>
                  <w:rStyle w:val="Hyperlink"/>
                  <w:sz w:val="20"/>
                  <w:szCs w:val="20"/>
                </w:rPr>
                <w:t>0031155</w:t>
              </w:r>
            </w:hyperlink>
          </w:p>
        </w:tc>
        <w:tc>
          <w:tcPr>
            <w:tcW w:w="6390" w:type="dxa"/>
            <w:vAlign w:val="bottom"/>
          </w:tcPr>
          <w:p w14:paraId="7905450C" w14:textId="56CF18C4" w:rsidR="000943ED" w:rsidRPr="000479A0" w:rsidRDefault="00622AEA" w:rsidP="000943ED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Product listing page: Missing navigation bar for left side panel</w:t>
            </w:r>
          </w:p>
        </w:tc>
        <w:tc>
          <w:tcPr>
            <w:tcW w:w="1436" w:type="dxa"/>
          </w:tcPr>
          <w:p w14:paraId="5A36D445" w14:textId="02F78F59" w:rsidR="000943ED" w:rsidRPr="000479A0" w:rsidRDefault="00622AEA" w:rsidP="00094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0943ED" w:rsidRPr="00931529" w14:paraId="49D5424A" w14:textId="77777777" w:rsidTr="00D05CF0">
        <w:trPr>
          <w:trHeight w:val="500"/>
        </w:trPr>
        <w:tc>
          <w:tcPr>
            <w:tcW w:w="1530" w:type="dxa"/>
          </w:tcPr>
          <w:p w14:paraId="60D3685D" w14:textId="78F47ED1" w:rsidR="000943ED" w:rsidRPr="000479A0" w:rsidRDefault="005626AD" w:rsidP="000943ED">
            <w:pPr>
              <w:rPr>
                <w:sz w:val="18"/>
                <w:szCs w:val="18"/>
              </w:rPr>
            </w:pPr>
            <w:hyperlink r:id="rId47" w:history="1">
              <w:r w:rsidR="00622AEA">
                <w:rPr>
                  <w:rStyle w:val="Hyperlink"/>
                  <w:sz w:val="20"/>
                  <w:szCs w:val="20"/>
                  <w:shd w:val="clear" w:color="auto" w:fill="FFFFFF"/>
                </w:rPr>
                <w:t>0031205</w:t>
              </w:r>
            </w:hyperlink>
          </w:p>
        </w:tc>
        <w:tc>
          <w:tcPr>
            <w:tcW w:w="6390" w:type="dxa"/>
            <w:vAlign w:val="bottom"/>
          </w:tcPr>
          <w:p w14:paraId="2957A029" w14:textId="114337C6" w:rsidR="000943ED" w:rsidRPr="000479A0" w:rsidRDefault="00622AEA" w:rsidP="000943ED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Cosul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meu : Missing length validation for "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Mesaj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>" textbox</w:t>
            </w:r>
          </w:p>
        </w:tc>
        <w:tc>
          <w:tcPr>
            <w:tcW w:w="1436" w:type="dxa"/>
          </w:tcPr>
          <w:p w14:paraId="21A81FB6" w14:textId="0E017301" w:rsidR="000943ED" w:rsidRPr="000479A0" w:rsidRDefault="00622AEA" w:rsidP="00094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0943ED" w:rsidRPr="00931529" w14:paraId="498BDED6" w14:textId="77777777" w:rsidTr="00D05CF0">
        <w:trPr>
          <w:trHeight w:val="500"/>
        </w:trPr>
        <w:tc>
          <w:tcPr>
            <w:tcW w:w="1530" w:type="dxa"/>
          </w:tcPr>
          <w:p w14:paraId="384C57B2" w14:textId="77777777" w:rsidR="00622AEA" w:rsidRDefault="005626AD" w:rsidP="00622AEA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48" w:history="1">
              <w:r w:rsidR="00622AEA">
                <w:rPr>
                  <w:rStyle w:val="Hyperlink"/>
                  <w:sz w:val="20"/>
                  <w:szCs w:val="20"/>
                </w:rPr>
                <w:t>0031209</w:t>
              </w:r>
            </w:hyperlink>
          </w:p>
          <w:p w14:paraId="155CDB11" w14:textId="77777777" w:rsidR="000943ED" w:rsidRPr="000479A0" w:rsidRDefault="000943ED" w:rsidP="000943ED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264CC7E9" w14:textId="1E7A81B3" w:rsidR="000943ED" w:rsidRPr="000479A0" w:rsidRDefault="00622AEA" w:rsidP="000943ED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Informatii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client: Missing length validation for "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Prenume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>" field</w:t>
            </w:r>
          </w:p>
        </w:tc>
        <w:tc>
          <w:tcPr>
            <w:tcW w:w="1436" w:type="dxa"/>
          </w:tcPr>
          <w:p w14:paraId="6A9DF9FA" w14:textId="683F82F7" w:rsidR="000943ED" w:rsidRPr="000479A0" w:rsidRDefault="00622AEA" w:rsidP="00094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866D12" w:rsidRPr="00931529" w14:paraId="6FE7A11F" w14:textId="77777777" w:rsidTr="00D05CF0">
        <w:trPr>
          <w:trHeight w:val="500"/>
        </w:trPr>
        <w:tc>
          <w:tcPr>
            <w:tcW w:w="1530" w:type="dxa"/>
          </w:tcPr>
          <w:p w14:paraId="221C5AC5" w14:textId="77777777" w:rsidR="00622AEA" w:rsidRDefault="005626AD" w:rsidP="00622AEA">
            <w:pPr>
              <w:spacing w:before="0" w:line="240" w:lineRule="auto"/>
            </w:pPr>
            <w:hyperlink r:id="rId49" w:history="1">
              <w:r w:rsidR="00622AEA">
                <w:rPr>
                  <w:rStyle w:val="Hyperlink"/>
                  <w:sz w:val="20"/>
                  <w:szCs w:val="20"/>
                  <w:shd w:val="clear" w:color="auto" w:fill="FFFFFF"/>
                </w:rPr>
                <w:t>0031208</w:t>
              </w:r>
            </w:hyperlink>
          </w:p>
          <w:p w14:paraId="1222CA1A" w14:textId="77777777" w:rsidR="00866D12" w:rsidRPr="000479A0" w:rsidRDefault="00866D12" w:rsidP="000943ED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5BAFF8E6" w14:textId="6602F041" w:rsidR="00866D12" w:rsidRPr="000479A0" w:rsidRDefault="00622AEA" w:rsidP="000943ED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Informatii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client: User can enter alphabetical characters in "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Telefon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>" field</w:t>
            </w:r>
          </w:p>
        </w:tc>
        <w:tc>
          <w:tcPr>
            <w:tcW w:w="1436" w:type="dxa"/>
          </w:tcPr>
          <w:p w14:paraId="08EC64E7" w14:textId="628357BF" w:rsidR="00866D12" w:rsidRPr="000479A0" w:rsidRDefault="00622AEA" w:rsidP="00094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866D12" w:rsidRPr="00931529" w14:paraId="7B946F02" w14:textId="77777777" w:rsidTr="00D05CF0">
        <w:trPr>
          <w:trHeight w:val="500"/>
        </w:trPr>
        <w:tc>
          <w:tcPr>
            <w:tcW w:w="1530" w:type="dxa"/>
          </w:tcPr>
          <w:p w14:paraId="1305AB5F" w14:textId="77777777" w:rsidR="00622AEA" w:rsidRDefault="005626AD" w:rsidP="00622AEA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  <w:hyperlink r:id="rId50" w:history="1">
              <w:r w:rsidR="00622AEA">
                <w:rPr>
                  <w:rStyle w:val="Hyperlink"/>
                  <w:sz w:val="20"/>
                  <w:szCs w:val="20"/>
                </w:rPr>
                <w:t>0031207</w:t>
              </w:r>
            </w:hyperlink>
          </w:p>
          <w:p w14:paraId="241D0CBD" w14:textId="77777777" w:rsidR="00866D12" w:rsidRPr="000479A0" w:rsidRDefault="00866D12" w:rsidP="000943ED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097E667C" w14:textId="74DE419A" w:rsidR="00866D12" w:rsidRPr="000479A0" w:rsidRDefault="00622AEA" w:rsidP="000943ED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Informatii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client: Zip code with a length greater than the limit accepted</w:t>
            </w:r>
          </w:p>
        </w:tc>
        <w:tc>
          <w:tcPr>
            <w:tcW w:w="1436" w:type="dxa"/>
          </w:tcPr>
          <w:p w14:paraId="512E62E3" w14:textId="46505728" w:rsidR="00866D12" w:rsidRPr="000479A0" w:rsidRDefault="00622AEA" w:rsidP="00094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866D12" w:rsidRPr="00931529" w14:paraId="68566A67" w14:textId="77777777" w:rsidTr="00D05CF0">
        <w:trPr>
          <w:trHeight w:val="500"/>
        </w:trPr>
        <w:tc>
          <w:tcPr>
            <w:tcW w:w="1530" w:type="dxa"/>
          </w:tcPr>
          <w:p w14:paraId="082FE3B8" w14:textId="77777777" w:rsidR="00622AEA" w:rsidRDefault="005626AD" w:rsidP="00622AEA">
            <w:pPr>
              <w:spacing w:before="0" w:line="240" w:lineRule="auto"/>
            </w:pPr>
            <w:hyperlink r:id="rId51" w:history="1">
              <w:r w:rsidR="00622AEA">
                <w:rPr>
                  <w:rStyle w:val="Hyperlink"/>
                  <w:sz w:val="20"/>
                  <w:szCs w:val="20"/>
                  <w:shd w:val="clear" w:color="auto" w:fill="FFFFFF"/>
                </w:rPr>
                <w:t>0031213</w:t>
              </w:r>
            </w:hyperlink>
          </w:p>
          <w:p w14:paraId="0873AA0C" w14:textId="77777777" w:rsidR="00866D12" w:rsidRPr="000479A0" w:rsidRDefault="00866D12" w:rsidP="000943ED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584F4DD3" w14:textId="212CD7F0" w:rsidR="00866D12" w:rsidRPr="000479A0" w:rsidRDefault="00622AEA" w:rsidP="000943ED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Informatii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client: Missing validation on "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Oras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>" field</w:t>
            </w:r>
          </w:p>
        </w:tc>
        <w:tc>
          <w:tcPr>
            <w:tcW w:w="1436" w:type="dxa"/>
          </w:tcPr>
          <w:p w14:paraId="75696BB8" w14:textId="5203938E" w:rsidR="00866D12" w:rsidRPr="000479A0" w:rsidRDefault="00622AEA" w:rsidP="00094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866D12" w:rsidRPr="00931529" w14:paraId="5D80BF22" w14:textId="77777777" w:rsidTr="00D05CF0">
        <w:trPr>
          <w:trHeight w:val="500"/>
        </w:trPr>
        <w:tc>
          <w:tcPr>
            <w:tcW w:w="1530" w:type="dxa"/>
          </w:tcPr>
          <w:p w14:paraId="563CD54C" w14:textId="41C8D0D7" w:rsidR="00866D12" w:rsidRPr="000479A0" w:rsidRDefault="005626AD" w:rsidP="000943ED">
            <w:pPr>
              <w:rPr>
                <w:sz w:val="18"/>
                <w:szCs w:val="18"/>
              </w:rPr>
            </w:pPr>
            <w:hyperlink r:id="rId52" w:history="1">
              <w:r w:rsidR="00622AEA">
                <w:rPr>
                  <w:rStyle w:val="Hyperlink"/>
                  <w:sz w:val="20"/>
                  <w:szCs w:val="20"/>
                </w:rPr>
                <w:t>0031206</w:t>
              </w:r>
            </w:hyperlink>
          </w:p>
        </w:tc>
        <w:tc>
          <w:tcPr>
            <w:tcW w:w="6390" w:type="dxa"/>
            <w:vAlign w:val="bottom"/>
          </w:tcPr>
          <w:p w14:paraId="76CFA351" w14:textId="798227CA" w:rsidR="00866D12" w:rsidRPr="000479A0" w:rsidRDefault="00622AEA" w:rsidP="000943ED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Informatii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client:Zip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code with length less than the limit accepted</w:t>
            </w:r>
          </w:p>
        </w:tc>
        <w:tc>
          <w:tcPr>
            <w:tcW w:w="1436" w:type="dxa"/>
          </w:tcPr>
          <w:p w14:paraId="16B94B0C" w14:textId="4A59FE6B" w:rsidR="00866D12" w:rsidRPr="000479A0" w:rsidRDefault="00622AEA" w:rsidP="00094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866D12" w:rsidRPr="00931529" w14:paraId="337B92E3" w14:textId="77777777" w:rsidTr="00D05CF0">
        <w:trPr>
          <w:trHeight w:val="500"/>
        </w:trPr>
        <w:tc>
          <w:tcPr>
            <w:tcW w:w="1530" w:type="dxa"/>
          </w:tcPr>
          <w:p w14:paraId="4EB5DB04" w14:textId="77777777" w:rsidR="00622AEA" w:rsidRDefault="005626AD" w:rsidP="00622AEA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53" w:history="1">
              <w:r w:rsidR="00622AEA">
                <w:rPr>
                  <w:rStyle w:val="Hyperlink"/>
                  <w:sz w:val="20"/>
                  <w:szCs w:val="20"/>
                </w:rPr>
                <w:t>0031212</w:t>
              </w:r>
            </w:hyperlink>
          </w:p>
          <w:p w14:paraId="2F3168E6" w14:textId="77777777" w:rsidR="00866D12" w:rsidRPr="000479A0" w:rsidRDefault="00866D12" w:rsidP="000943ED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15920876" w14:textId="23D928FB" w:rsidR="00866D12" w:rsidRPr="000479A0" w:rsidRDefault="00622AEA" w:rsidP="000943ED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Checkout:There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is no limit for adding products</w:t>
            </w:r>
          </w:p>
        </w:tc>
        <w:tc>
          <w:tcPr>
            <w:tcW w:w="1436" w:type="dxa"/>
          </w:tcPr>
          <w:p w14:paraId="1E5B6698" w14:textId="6EB355CA" w:rsidR="00866D12" w:rsidRPr="000479A0" w:rsidRDefault="00622AEA" w:rsidP="00094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866D12" w:rsidRPr="00931529" w14:paraId="00E0F035" w14:textId="77777777" w:rsidTr="00D05CF0">
        <w:trPr>
          <w:trHeight w:val="500"/>
        </w:trPr>
        <w:tc>
          <w:tcPr>
            <w:tcW w:w="1530" w:type="dxa"/>
          </w:tcPr>
          <w:p w14:paraId="4B0C57A2" w14:textId="77777777" w:rsidR="00622AEA" w:rsidRDefault="005626AD" w:rsidP="00622AEA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54" w:history="1">
              <w:r w:rsidR="00622AEA">
                <w:rPr>
                  <w:rStyle w:val="Hyperlink"/>
                  <w:sz w:val="20"/>
                  <w:szCs w:val="20"/>
                </w:rPr>
                <w:t>0030291</w:t>
              </w:r>
            </w:hyperlink>
          </w:p>
          <w:p w14:paraId="26BED4C0" w14:textId="77777777" w:rsidR="00866D12" w:rsidRPr="000479A0" w:rsidRDefault="00866D12" w:rsidP="000943ED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01F48BC4" w14:textId="1FD4AAA0" w:rsidR="00866D12" w:rsidRPr="000479A0" w:rsidRDefault="00622AEA" w:rsidP="000943ED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Wishlist:Cannot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acces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the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wishlist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button from Preview product page</w:t>
            </w:r>
          </w:p>
        </w:tc>
        <w:tc>
          <w:tcPr>
            <w:tcW w:w="1436" w:type="dxa"/>
          </w:tcPr>
          <w:p w14:paraId="1DA292A8" w14:textId="0B88ED01" w:rsidR="00866D12" w:rsidRPr="000479A0" w:rsidRDefault="00622AEA" w:rsidP="000943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622AEA" w:rsidRPr="00931529" w14:paraId="0589FB57" w14:textId="77777777" w:rsidTr="00D05CF0">
        <w:trPr>
          <w:trHeight w:val="500"/>
        </w:trPr>
        <w:tc>
          <w:tcPr>
            <w:tcW w:w="1530" w:type="dxa"/>
          </w:tcPr>
          <w:p w14:paraId="42834D72" w14:textId="77777777" w:rsidR="00622AEA" w:rsidRDefault="005626AD" w:rsidP="00622AEA">
            <w:hyperlink r:id="rId55" w:history="1">
              <w:r w:rsidR="00622AEA">
                <w:rPr>
                  <w:rStyle w:val="Hyperlink"/>
                  <w:sz w:val="20"/>
                  <w:szCs w:val="20"/>
                  <w:shd w:val="clear" w:color="auto" w:fill="FFFFFF"/>
                </w:rPr>
                <w:t>0030296</w:t>
              </w:r>
            </w:hyperlink>
          </w:p>
          <w:p w14:paraId="506BDC12" w14:textId="77777777" w:rsidR="00622AEA" w:rsidRPr="000479A0" w:rsidRDefault="00622AEA" w:rsidP="00622AE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54E68EEF" w14:textId="27E24531" w:rsidR="00622AEA" w:rsidRPr="000479A0" w:rsidRDefault="002D1598" w:rsidP="00622AEA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Despre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noi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Incorect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text display at road map section</w:t>
            </w:r>
          </w:p>
        </w:tc>
        <w:tc>
          <w:tcPr>
            <w:tcW w:w="1436" w:type="dxa"/>
          </w:tcPr>
          <w:p w14:paraId="2C063773" w14:textId="09144F83" w:rsidR="00622AEA" w:rsidRPr="000479A0" w:rsidRDefault="002D1598" w:rsidP="006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622AEA" w:rsidRPr="00931529" w14:paraId="0B0C84E6" w14:textId="77777777" w:rsidTr="00D05CF0">
        <w:trPr>
          <w:trHeight w:val="500"/>
        </w:trPr>
        <w:tc>
          <w:tcPr>
            <w:tcW w:w="1530" w:type="dxa"/>
          </w:tcPr>
          <w:p w14:paraId="44CFCC7E" w14:textId="77777777" w:rsidR="002D1598" w:rsidRDefault="005626AD" w:rsidP="002D1598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56" w:history="1">
              <w:r w:rsidR="002D1598">
                <w:rPr>
                  <w:rStyle w:val="Hyperlink"/>
                  <w:sz w:val="20"/>
                  <w:szCs w:val="20"/>
                </w:rPr>
                <w:t>0031158</w:t>
              </w:r>
            </w:hyperlink>
          </w:p>
          <w:p w14:paraId="197BF3CD" w14:textId="77777777" w:rsidR="00622AEA" w:rsidRPr="000479A0" w:rsidRDefault="00622AEA" w:rsidP="00622AE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4344C5FB" w14:textId="2AB59370" w:rsidR="00622AEA" w:rsidRPr="000479A0" w:rsidRDefault="00D54076" w:rsidP="00622AEA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Contact:Missing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length validation on "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Mesaj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>" field</w:t>
            </w:r>
          </w:p>
        </w:tc>
        <w:tc>
          <w:tcPr>
            <w:tcW w:w="1436" w:type="dxa"/>
          </w:tcPr>
          <w:p w14:paraId="406C051A" w14:textId="43DCE5F7" w:rsidR="00622AEA" w:rsidRPr="000479A0" w:rsidRDefault="00D54076" w:rsidP="006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622AEA" w:rsidRPr="00931529" w14:paraId="49C67914" w14:textId="77777777" w:rsidTr="00D05CF0">
        <w:trPr>
          <w:trHeight w:val="500"/>
        </w:trPr>
        <w:tc>
          <w:tcPr>
            <w:tcW w:w="1530" w:type="dxa"/>
          </w:tcPr>
          <w:p w14:paraId="7825AF70" w14:textId="77777777" w:rsidR="00D54076" w:rsidRDefault="005626AD" w:rsidP="00D54076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57" w:history="1">
              <w:r w:rsidR="00D54076">
                <w:rPr>
                  <w:rStyle w:val="Hyperlink"/>
                  <w:sz w:val="20"/>
                  <w:szCs w:val="20"/>
                </w:rPr>
                <w:t>0031157</w:t>
              </w:r>
            </w:hyperlink>
          </w:p>
          <w:p w14:paraId="7A5325D8" w14:textId="77777777" w:rsidR="00622AEA" w:rsidRPr="000479A0" w:rsidRDefault="00622AEA" w:rsidP="00622AE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62DFDBCF" w14:textId="201DF359" w:rsidR="00622AEA" w:rsidRPr="000479A0" w:rsidRDefault="00D54076" w:rsidP="00622AE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Contact: Missing length validation on Name field</w:t>
            </w:r>
          </w:p>
        </w:tc>
        <w:tc>
          <w:tcPr>
            <w:tcW w:w="1436" w:type="dxa"/>
          </w:tcPr>
          <w:p w14:paraId="41007648" w14:textId="5ECBDA6D" w:rsidR="00622AEA" w:rsidRPr="000479A0" w:rsidRDefault="00D54076" w:rsidP="006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622AEA" w:rsidRPr="00931529" w14:paraId="4C4DEBF8" w14:textId="77777777" w:rsidTr="00D05CF0">
        <w:trPr>
          <w:trHeight w:val="500"/>
        </w:trPr>
        <w:tc>
          <w:tcPr>
            <w:tcW w:w="1530" w:type="dxa"/>
          </w:tcPr>
          <w:p w14:paraId="6A5D9D16" w14:textId="77777777" w:rsidR="00D54076" w:rsidRDefault="005626AD" w:rsidP="00D54076">
            <w:hyperlink r:id="rId58" w:history="1">
              <w:r w:rsidR="00D54076">
                <w:rPr>
                  <w:rStyle w:val="Hyperlink"/>
                  <w:sz w:val="20"/>
                  <w:szCs w:val="20"/>
                  <w:shd w:val="clear" w:color="auto" w:fill="FFFFFF"/>
                </w:rPr>
                <w:t>0031160</w:t>
              </w:r>
            </w:hyperlink>
          </w:p>
          <w:p w14:paraId="5E1FD4B2" w14:textId="77777777" w:rsidR="00622AEA" w:rsidRPr="000479A0" w:rsidRDefault="00622AEA" w:rsidP="00622AE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062FA81B" w14:textId="50D3414F" w:rsidR="00622AEA" w:rsidRPr="000479A0" w:rsidRDefault="00D54076" w:rsidP="00622AE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Product detailed page: Virtual reality icon opens product in VR not AR view</w:t>
            </w:r>
          </w:p>
        </w:tc>
        <w:tc>
          <w:tcPr>
            <w:tcW w:w="1436" w:type="dxa"/>
          </w:tcPr>
          <w:p w14:paraId="6D50B573" w14:textId="615D2AD5" w:rsidR="00622AEA" w:rsidRPr="000479A0" w:rsidRDefault="00D54076" w:rsidP="006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D54076" w:rsidRPr="00931529" w14:paraId="28F7AC75" w14:textId="77777777" w:rsidTr="00D05CF0">
        <w:trPr>
          <w:trHeight w:val="500"/>
        </w:trPr>
        <w:tc>
          <w:tcPr>
            <w:tcW w:w="1530" w:type="dxa"/>
          </w:tcPr>
          <w:p w14:paraId="0A8890F6" w14:textId="77777777" w:rsidR="00D54076" w:rsidRDefault="005626AD" w:rsidP="00D54076">
            <w:hyperlink r:id="rId59" w:history="1">
              <w:r w:rsidR="00D54076">
                <w:rPr>
                  <w:rStyle w:val="Hyperlink"/>
                  <w:sz w:val="20"/>
                  <w:szCs w:val="20"/>
                  <w:shd w:val="clear" w:color="auto" w:fill="FFFFFF"/>
                </w:rPr>
                <w:t>0031159</w:t>
              </w:r>
            </w:hyperlink>
          </w:p>
          <w:p w14:paraId="33A009AD" w14:textId="77777777" w:rsidR="00D54076" w:rsidRPr="000479A0" w:rsidRDefault="00D54076" w:rsidP="00622AE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1D9FF6DC" w14:textId="7ACF0206" w:rsidR="00D54076" w:rsidRPr="000479A0" w:rsidRDefault="00D54076" w:rsidP="00622AE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lastRenderedPageBreak/>
              <w:t>Product detailed page : Cannot navigate through product photos with left/right arrows</w:t>
            </w:r>
          </w:p>
        </w:tc>
        <w:tc>
          <w:tcPr>
            <w:tcW w:w="1436" w:type="dxa"/>
          </w:tcPr>
          <w:p w14:paraId="1CCE1490" w14:textId="6429A694" w:rsidR="00D54076" w:rsidRPr="000479A0" w:rsidRDefault="00D54076" w:rsidP="006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D54076" w:rsidRPr="00931529" w14:paraId="4F833C24" w14:textId="77777777" w:rsidTr="00D05CF0">
        <w:trPr>
          <w:trHeight w:val="500"/>
        </w:trPr>
        <w:tc>
          <w:tcPr>
            <w:tcW w:w="1530" w:type="dxa"/>
          </w:tcPr>
          <w:p w14:paraId="47336E48" w14:textId="77777777" w:rsidR="00D54076" w:rsidRDefault="005626AD" w:rsidP="00D54076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60" w:history="1">
              <w:r w:rsidR="00D54076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D54076">
                <w:rPr>
                  <w:rStyle w:val="Hyperlink"/>
                  <w:sz w:val="20"/>
                  <w:szCs w:val="20"/>
                </w:rPr>
                <w:t>0031198</w:t>
              </w:r>
            </w:hyperlink>
          </w:p>
          <w:p w14:paraId="18D220DF" w14:textId="77777777" w:rsidR="00D54076" w:rsidRPr="000479A0" w:rsidRDefault="00D54076" w:rsidP="00622AE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5043BA4A" w14:textId="00CFF59C" w:rsidR="00D54076" w:rsidRPr="000479A0" w:rsidRDefault="00D54076" w:rsidP="00622AE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Product detailed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page:"view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in your space" button cannot be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acces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by a single tap</w:t>
            </w:r>
          </w:p>
        </w:tc>
        <w:tc>
          <w:tcPr>
            <w:tcW w:w="1436" w:type="dxa"/>
          </w:tcPr>
          <w:p w14:paraId="514E9A53" w14:textId="12FE5F21" w:rsidR="00D54076" w:rsidRPr="000479A0" w:rsidRDefault="00D54076" w:rsidP="006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D54076" w:rsidRPr="00931529" w14:paraId="3E57C50F" w14:textId="77777777" w:rsidTr="00D05CF0">
        <w:trPr>
          <w:trHeight w:val="500"/>
        </w:trPr>
        <w:tc>
          <w:tcPr>
            <w:tcW w:w="1530" w:type="dxa"/>
          </w:tcPr>
          <w:p w14:paraId="684A6985" w14:textId="77777777" w:rsidR="00D54076" w:rsidRDefault="005626AD" w:rsidP="00D54076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61" w:history="1">
              <w:r w:rsidR="00D54076">
                <w:rPr>
                  <w:rStyle w:val="Hyperlink"/>
                  <w:sz w:val="20"/>
                  <w:szCs w:val="20"/>
                </w:rPr>
                <w:t>0031201</w:t>
              </w:r>
            </w:hyperlink>
          </w:p>
          <w:p w14:paraId="29B4E3E0" w14:textId="77777777" w:rsidR="00D54076" w:rsidRPr="000479A0" w:rsidRDefault="00D54076" w:rsidP="00622AE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1B96E237" w14:textId="7B82D98E" w:rsidR="00D54076" w:rsidRPr="000479A0" w:rsidRDefault="00D54076" w:rsidP="00622AE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Product detailed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page:Missing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length validation on Name field from "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Scrie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o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recenzie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" section</w:t>
            </w:r>
          </w:p>
        </w:tc>
        <w:tc>
          <w:tcPr>
            <w:tcW w:w="1436" w:type="dxa"/>
          </w:tcPr>
          <w:p w14:paraId="067129A8" w14:textId="239A36EC" w:rsidR="00D54076" w:rsidRPr="000479A0" w:rsidRDefault="00D54076" w:rsidP="006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D54076" w:rsidRPr="00931529" w14:paraId="30147D73" w14:textId="77777777" w:rsidTr="00D05CF0">
        <w:trPr>
          <w:trHeight w:val="500"/>
        </w:trPr>
        <w:tc>
          <w:tcPr>
            <w:tcW w:w="1530" w:type="dxa"/>
          </w:tcPr>
          <w:p w14:paraId="58A78CF9" w14:textId="77777777" w:rsidR="00D54076" w:rsidRDefault="005626AD" w:rsidP="00D54076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62" w:history="1">
              <w:r w:rsidR="00D54076">
                <w:rPr>
                  <w:rStyle w:val="Hyperlink"/>
                  <w:sz w:val="20"/>
                  <w:szCs w:val="20"/>
                </w:rPr>
                <w:t>0031199</w:t>
              </w:r>
            </w:hyperlink>
          </w:p>
          <w:p w14:paraId="43DA817E" w14:textId="77777777" w:rsidR="00D54076" w:rsidRPr="000479A0" w:rsidRDefault="00D54076" w:rsidP="00622AE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30A6AA39" w14:textId="5468936F" w:rsidR="00D54076" w:rsidRPr="000479A0" w:rsidRDefault="00D54076" w:rsidP="00622AE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Product detailed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page:"View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in your space" button is access by tap and hold</w:t>
            </w:r>
          </w:p>
        </w:tc>
        <w:tc>
          <w:tcPr>
            <w:tcW w:w="1436" w:type="dxa"/>
          </w:tcPr>
          <w:p w14:paraId="04DD1252" w14:textId="1E72ABFF" w:rsidR="00D54076" w:rsidRPr="000479A0" w:rsidRDefault="00D54076" w:rsidP="006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D54076" w:rsidRPr="00931529" w14:paraId="02FB5301" w14:textId="77777777" w:rsidTr="00D05CF0">
        <w:trPr>
          <w:trHeight w:val="500"/>
        </w:trPr>
        <w:tc>
          <w:tcPr>
            <w:tcW w:w="1530" w:type="dxa"/>
          </w:tcPr>
          <w:p w14:paraId="69CE2A4A" w14:textId="77777777" w:rsidR="00D54076" w:rsidRDefault="005626AD" w:rsidP="00D54076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63" w:history="1">
              <w:r w:rsidR="00D54076">
                <w:rPr>
                  <w:rStyle w:val="Hyperlink"/>
                  <w:sz w:val="20"/>
                  <w:szCs w:val="20"/>
                </w:rPr>
                <w:t>0031161</w:t>
              </w:r>
            </w:hyperlink>
          </w:p>
          <w:p w14:paraId="77C23D63" w14:textId="057EBABA" w:rsidR="00D54076" w:rsidRPr="000479A0" w:rsidRDefault="00D54076" w:rsidP="00622AE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71B9FECA" w14:textId="75F9D119" w:rsidR="00D54076" w:rsidRPr="000479A0" w:rsidRDefault="00D54076" w:rsidP="00622AE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Product detailed page: Cannot be shared on Google</w:t>
            </w:r>
          </w:p>
        </w:tc>
        <w:tc>
          <w:tcPr>
            <w:tcW w:w="1436" w:type="dxa"/>
          </w:tcPr>
          <w:p w14:paraId="07708718" w14:textId="56F92A0A" w:rsidR="00D54076" w:rsidRPr="000479A0" w:rsidRDefault="002E553B" w:rsidP="006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D54076" w:rsidRPr="00931529" w14:paraId="4BFEDB6C" w14:textId="77777777" w:rsidTr="00D05CF0">
        <w:trPr>
          <w:trHeight w:val="500"/>
        </w:trPr>
        <w:tc>
          <w:tcPr>
            <w:tcW w:w="1530" w:type="dxa"/>
          </w:tcPr>
          <w:p w14:paraId="1BD00A14" w14:textId="77777777" w:rsidR="00D54076" w:rsidRDefault="005626AD" w:rsidP="00D54076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ro-RO"/>
              </w:rPr>
            </w:pPr>
            <w:hyperlink r:id="rId64" w:history="1">
              <w:r w:rsidR="00D54076">
                <w:rPr>
                  <w:rStyle w:val="Hyperlink"/>
                  <w:sz w:val="20"/>
                  <w:szCs w:val="20"/>
                </w:rPr>
                <w:t>0030293</w:t>
              </w:r>
            </w:hyperlink>
          </w:p>
          <w:p w14:paraId="4FEECF9E" w14:textId="77777777" w:rsidR="00D54076" w:rsidRPr="000479A0" w:rsidRDefault="00D54076" w:rsidP="00622AE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179FB4FF" w14:textId="09EC4249" w:rsidR="00D54076" w:rsidRPr="000479A0" w:rsidRDefault="00D54076" w:rsidP="00622AEA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Wishlist:Delay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on loading the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wishlist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page on Product detailed page</w:t>
            </w:r>
          </w:p>
        </w:tc>
        <w:tc>
          <w:tcPr>
            <w:tcW w:w="1436" w:type="dxa"/>
          </w:tcPr>
          <w:p w14:paraId="64EF50E2" w14:textId="025E02D0" w:rsidR="00D54076" w:rsidRPr="000479A0" w:rsidRDefault="00D54076" w:rsidP="006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D54076" w:rsidRPr="00931529" w14:paraId="4AEE14F7" w14:textId="77777777" w:rsidTr="00D05CF0">
        <w:trPr>
          <w:trHeight w:val="500"/>
        </w:trPr>
        <w:tc>
          <w:tcPr>
            <w:tcW w:w="1530" w:type="dxa"/>
          </w:tcPr>
          <w:p w14:paraId="6F1EF826" w14:textId="4EB412DE" w:rsidR="00D54076" w:rsidRPr="000479A0" w:rsidRDefault="005626AD" w:rsidP="00622AEA">
            <w:pPr>
              <w:rPr>
                <w:sz w:val="18"/>
                <w:szCs w:val="18"/>
              </w:rPr>
            </w:pPr>
            <w:hyperlink r:id="rId65" w:history="1">
              <w:r w:rsidR="00D54076">
                <w:rPr>
                  <w:rStyle w:val="Hyperlink"/>
                  <w:sz w:val="20"/>
                  <w:szCs w:val="20"/>
                  <w:shd w:val="clear" w:color="auto" w:fill="FFFFFF"/>
                </w:rPr>
                <w:t>0031202</w:t>
              </w:r>
            </w:hyperlink>
          </w:p>
        </w:tc>
        <w:tc>
          <w:tcPr>
            <w:tcW w:w="6390" w:type="dxa"/>
            <w:vAlign w:val="bottom"/>
          </w:tcPr>
          <w:p w14:paraId="1222BFF8" w14:textId="206D913F" w:rsidR="00D54076" w:rsidRPr="000479A0" w:rsidRDefault="002E553B" w:rsidP="00622AEA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Homepage:Fb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chat cannot be open from Internet Explorer browser</w:t>
            </w:r>
          </w:p>
        </w:tc>
        <w:tc>
          <w:tcPr>
            <w:tcW w:w="1436" w:type="dxa"/>
          </w:tcPr>
          <w:p w14:paraId="5A2B51CD" w14:textId="07914927" w:rsidR="00D54076" w:rsidRPr="000479A0" w:rsidRDefault="002E553B" w:rsidP="006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D54076" w:rsidRPr="00931529" w14:paraId="2DD72B30" w14:textId="77777777" w:rsidTr="00D05CF0">
        <w:trPr>
          <w:trHeight w:val="500"/>
        </w:trPr>
        <w:tc>
          <w:tcPr>
            <w:tcW w:w="1530" w:type="dxa"/>
          </w:tcPr>
          <w:p w14:paraId="0B99B31F" w14:textId="0F7B596C" w:rsidR="00D54076" w:rsidRPr="000479A0" w:rsidRDefault="005626AD" w:rsidP="00622AEA">
            <w:pPr>
              <w:rPr>
                <w:sz w:val="18"/>
                <w:szCs w:val="18"/>
              </w:rPr>
            </w:pPr>
            <w:hyperlink r:id="rId66" w:history="1">
              <w:r w:rsidR="002E553B">
                <w:rPr>
                  <w:rStyle w:val="Hyperlink"/>
                  <w:sz w:val="20"/>
                  <w:szCs w:val="20"/>
                </w:rPr>
                <w:t>0031203</w:t>
              </w:r>
            </w:hyperlink>
          </w:p>
        </w:tc>
        <w:tc>
          <w:tcPr>
            <w:tcW w:w="6390" w:type="dxa"/>
            <w:vAlign w:val="bottom"/>
          </w:tcPr>
          <w:p w14:paraId="22795793" w14:textId="43490A58" w:rsidR="00D54076" w:rsidRPr="000479A0" w:rsidRDefault="002E553B" w:rsidP="00622AE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Performance :The website loads slow</w:t>
            </w:r>
          </w:p>
        </w:tc>
        <w:tc>
          <w:tcPr>
            <w:tcW w:w="1436" w:type="dxa"/>
          </w:tcPr>
          <w:p w14:paraId="2421556E" w14:textId="5E8BEA15" w:rsidR="00D54076" w:rsidRPr="000479A0" w:rsidRDefault="002E553B" w:rsidP="00622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Critical</w:t>
            </w:r>
          </w:p>
        </w:tc>
      </w:tr>
    </w:tbl>
    <w:p w14:paraId="4A1E3204" w14:textId="39F4E38E" w:rsidR="00F148FA" w:rsidRDefault="00F148FA">
      <w:pPr>
        <w:spacing w:before="0" w:line="260" w:lineRule="exact"/>
        <w:rPr>
          <w:bCs/>
          <w:sz w:val="28"/>
        </w:rPr>
      </w:pPr>
      <w:r>
        <w:br w:type="page"/>
      </w:r>
    </w:p>
    <w:p w14:paraId="0371961A" w14:textId="77777777" w:rsidR="0074151C" w:rsidRDefault="000D3BFB" w:rsidP="00CB63DB">
      <w:pPr>
        <w:pStyle w:val="Heading2"/>
      </w:pPr>
      <w:bookmarkStart w:id="13" w:name="_Toc59038246"/>
      <w:r>
        <w:lastRenderedPageBreak/>
        <w:t>Validated bugs</w:t>
      </w:r>
      <w:bookmarkEnd w:id="13"/>
    </w:p>
    <w:p w14:paraId="37982456" w14:textId="77777777" w:rsidR="000479A0" w:rsidRPr="001E1D4A" w:rsidRDefault="000479A0" w:rsidP="000479A0">
      <w:pPr>
        <w:rPr>
          <w:bCs/>
        </w:rPr>
      </w:pPr>
      <w:r w:rsidRPr="001E1D4A">
        <w:t xml:space="preserve">No </w:t>
      </w:r>
      <w:r w:rsidRPr="001E1D4A">
        <w:rPr>
          <w:bCs/>
        </w:rPr>
        <w:t xml:space="preserve">Bugs </w:t>
      </w:r>
      <w:proofErr w:type="gramStart"/>
      <w:r w:rsidRPr="001E1D4A">
        <w:rPr>
          <w:bCs/>
        </w:rPr>
        <w:t>are validated</w:t>
      </w:r>
      <w:proofErr w:type="gramEnd"/>
      <w:r w:rsidRPr="001E1D4A">
        <w:rPr>
          <w:bCs/>
        </w:rPr>
        <w:t>.</w:t>
      </w:r>
    </w:p>
    <w:p w14:paraId="62B6B641" w14:textId="77777777" w:rsidR="000479A0" w:rsidRDefault="00F148FA" w:rsidP="00CB63DB">
      <w:pPr>
        <w:pStyle w:val="Heading2"/>
      </w:pPr>
      <w:bookmarkStart w:id="14" w:name="_Toc59038247"/>
      <w:r>
        <w:t>O</w:t>
      </w:r>
      <w:r w:rsidR="000D3BFB">
        <w:t>ld bugs still ope</w:t>
      </w:r>
      <w:r w:rsidR="000479A0">
        <w:t>n</w:t>
      </w:r>
      <w:bookmarkEnd w:id="14"/>
    </w:p>
    <w:p w14:paraId="167AD29A" w14:textId="77777777" w:rsidR="000479A0" w:rsidRPr="001E1D4A" w:rsidRDefault="000479A0" w:rsidP="000479A0">
      <w:r w:rsidRPr="001E1D4A">
        <w:t>There are no old bugs still open.</w:t>
      </w:r>
    </w:p>
    <w:p w14:paraId="00EE2282" w14:textId="77777777" w:rsidR="007013DB" w:rsidRPr="000D3BFB" w:rsidRDefault="007013DB" w:rsidP="007013DB">
      <w:pPr>
        <w:pStyle w:val="InfoParagraph1"/>
        <w:rPr>
          <w:color w:val="00B0F0"/>
        </w:rPr>
      </w:pPr>
    </w:p>
    <w:p w14:paraId="25E745BF" w14:textId="05E1135E"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14:paraId="346B6C68" w14:textId="77777777" w:rsidR="00007CA6" w:rsidRPr="00007CA6" w:rsidRDefault="00574004" w:rsidP="00007CA6">
      <w:pPr>
        <w:pStyle w:val="Heading1"/>
      </w:pPr>
      <w:bookmarkStart w:id="15" w:name="_Toc59038248"/>
      <w:r>
        <w:t>Conclusions</w:t>
      </w:r>
      <w:bookmarkEnd w:id="15"/>
    </w:p>
    <w:bookmarkEnd w:id="3"/>
    <w:bookmarkEnd w:id="6"/>
    <w:p w14:paraId="182A9837" w14:textId="0FED8D5C" w:rsidR="00F47B71" w:rsidRDefault="0007743B" w:rsidP="00BB7AD6">
      <w:pPr>
        <w:jc w:val="both"/>
      </w:pPr>
      <w:r>
        <w:t>T</w:t>
      </w:r>
      <w:r w:rsidR="00F47B71" w:rsidRPr="00BB7AD6">
        <w:t>est Cases</w:t>
      </w:r>
      <w:r>
        <w:t xml:space="preserve"> </w:t>
      </w:r>
      <w:r w:rsidR="00F47B71" w:rsidRPr="00BB7AD6">
        <w:t xml:space="preserve">for the main </w:t>
      </w:r>
      <w:r w:rsidR="00F47B71" w:rsidRPr="00CF69A3">
        <w:rPr>
          <w:noProof/>
        </w:rPr>
        <w:t>functionalities</w:t>
      </w:r>
      <w:r w:rsidR="00F47B71" w:rsidRPr="00BB7AD6">
        <w:t xml:space="preserve"> </w:t>
      </w:r>
      <w:r w:rsidR="00D64C72">
        <w:t xml:space="preserve">in a </w:t>
      </w:r>
      <w:r w:rsidR="00D64C72" w:rsidRPr="00CF69A3">
        <w:rPr>
          <w:noProof/>
        </w:rPr>
        <w:t>p</w:t>
      </w:r>
      <w:r w:rsidR="00CF69A3">
        <w:rPr>
          <w:noProof/>
        </w:rPr>
        <w:t>er</w:t>
      </w:r>
      <w:r w:rsidR="00D64C72" w:rsidRPr="00CF69A3">
        <w:rPr>
          <w:noProof/>
        </w:rPr>
        <w:t>cent</w:t>
      </w:r>
      <w:r w:rsidR="00D64C72">
        <w:t xml:space="preserve"> of</w:t>
      </w:r>
      <w:r w:rsidR="00F47B71" w:rsidRPr="00BB7AD6">
        <w:t xml:space="preserve"> </w:t>
      </w:r>
      <w:r w:rsidR="00D64C72">
        <w:t xml:space="preserve">100% </w:t>
      </w:r>
      <w:proofErr w:type="gramStart"/>
      <w:r w:rsidR="00BB7AD6">
        <w:t>were executed</w:t>
      </w:r>
      <w:proofErr w:type="gramEnd"/>
      <w:r w:rsidR="00BB7AD6">
        <w:t xml:space="preserve">, </w:t>
      </w:r>
      <w:r w:rsidR="00866D12">
        <w:t>87</w:t>
      </w:r>
      <w:r w:rsidR="00BB7AD6">
        <w:t xml:space="preserve">% passed and </w:t>
      </w:r>
      <w:r w:rsidR="00866D12">
        <w:t>13</w:t>
      </w:r>
      <w:r w:rsidR="00BB7AD6">
        <w:t>% failed.</w:t>
      </w:r>
      <w:r w:rsidR="00DD44A2">
        <w:t xml:space="preserve"> </w:t>
      </w:r>
      <w:r w:rsidR="008C3CED">
        <w:t>Most of the</w:t>
      </w:r>
      <w:r w:rsidR="00BB7AD6">
        <w:t xml:space="preserve"> failed test cases</w:t>
      </w:r>
      <w:r w:rsidR="008A3B3C" w:rsidRPr="00BB7AD6">
        <w:t xml:space="preserve"> are related to the </w:t>
      </w:r>
      <w:proofErr w:type="spellStart"/>
      <w:r w:rsidR="006C3231">
        <w:t>Login</w:t>
      </w:r>
      <w:proofErr w:type="gramStart"/>
      <w:r w:rsidR="00A3242A">
        <w:t>,Product</w:t>
      </w:r>
      <w:proofErr w:type="spellEnd"/>
      <w:proofErr w:type="gramEnd"/>
      <w:r w:rsidR="00A3242A">
        <w:t xml:space="preserve"> </w:t>
      </w:r>
      <w:r w:rsidR="00866D12">
        <w:t>page and Checkout page</w:t>
      </w:r>
    </w:p>
    <w:p w14:paraId="351E45EE" w14:textId="411853EA" w:rsidR="00CF69A3" w:rsidRDefault="00CF69A3" w:rsidP="00CF69A3">
      <w:pPr>
        <w:jc w:val="both"/>
      </w:pPr>
      <w:r>
        <w:t>A</w:t>
      </w:r>
      <w:r w:rsidRPr="00BB7AD6">
        <w:t xml:space="preserve"> total number of </w:t>
      </w:r>
      <w:r w:rsidR="002E553B">
        <w:t>27</w:t>
      </w:r>
      <w:r w:rsidRPr="00BB7AD6">
        <w:t xml:space="preserve"> new </w:t>
      </w:r>
      <w:r>
        <w:t xml:space="preserve">bugs were identified, </w:t>
      </w:r>
      <w:r w:rsidR="003E3C36">
        <w:t xml:space="preserve">one bug was identified with critical severity, </w:t>
      </w:r>
      <w:proofErr w:type="gramStart"/>
      <w:r w:rsidR="003E3C36">
        <w:t>11</w:t>
      </w:r>
      <w:proofErr w:type="gramEnd"/>
      <w:r>
        <w:t xml:space="preserve"> of them were identified as major severity, </w:t>
      </w:r>
      <w:r w:rsidR="002E553B">
        <w:t>15</w:t>
      </w:r>
      <w:r w:rsidR="00A3242A">
        <w:t xml:space="preserve"> of them</w:t>
      </w:r>
      <w:r>
        <w:t xml:space="preserve"> </w:t>
      </w:r>
      <w:r w:rsidR="00774AAC">
        <w:t>as</w:t>
      </w:r>
      <w:r w:rsidR="003E3C36">
        <w:t xml:space="preserve"> normal severity.</w:t>
      </w:r>
    </w:p>
    <w:p w14:paraId="656D8E08" w14:textId="2B1E5A28" w:rsidR="00DE237C" w:rsidRDefault="008C3CED" w:rsidP="00BB7AD6">
      <w:pPr>
        <w:jc w:val="both"/>
      </w:pPr>
      <w:r>
        <w:t>The most frequent testing types applied were</w:t>
      </w:r>
      <w:r w:rsidR="006B42B9">
        <w:t xml:space="preserve"> </w:t>
      </w:r>
      <w:r w:rsidR="009C53B6">
        <w:t>Functional T</w:t>
      </w:r>
      <w:r w:rsidR="00CE07AA">
        <w:t xml:space="preserve">esting, </w:t>
      </w:r>
      <w:r w:rsidR="0028197D">
        <w:t>Exploratory, C</w:t>
      </w:r>
      <w:r w:rsidR="006B42B9">
        <w:t>ompatibi</w:t>
      </w:r>
      <w:r w:rsidR="0028197D">
        <w:t>lity, N</w:t>
      </w:r>
      <w:r w:rsidR="00B77515">
        <w:t xml:space="preserve">egative, </w:t>
      </w:r>
      <w:r w:rsidR="009C53B6">
        <w:t xml:space="preserve">UI, </w:t>
      </w:r>
      <w:proofErr w:type="spellStart"/>
      <w:r w:rsidR="0028197D">
        <w:t>U</w:t>
      </w:r>
      <w:r w:rsidR="006B42B9">
        <w:t>sability</w:t>
      </w:r>
      <w:proofErr w:type="gramStart"/>
      <w:r w:rsidR="003E3C36">
        <w:t>,Accesibility,Performance</w:t>
      </w:r>
      <w:proofErr w:type="spellEnd"/>
      <w:proofErr w:type="gramEnd"/>
      <w:r w:rsidR="003E3C36">
        <w:t>, Security.</w:t>
      </w:r>
    </w:p>
    <w:p w14:paraId="36EEA931" w14:textId="1F13832E" w:rsidR="00CF69A3" w:rsidRDefault="00A5401D" w:rsidP="00BB7AD6">
      <w:pPr>
        <w:jc w:val="both"/>
      </w:pPr>
      <w:r w:rsidRPr="00BB7AD6">
        <w:t>E</w:t>
      </w:r>
      <w:r w:rsidR="008A3B3C" w:rsidRPr="00BB7AD6">
        <w:t>xplora</w:t>
      </w:r>
      <w:r w:rsidRPr="00BB7AD6">
        <w:t xml:space="preserve">tory testing </w:t>
      </w:r>
      <w:proofErr w:type="gramStart"/>
      <w:r w:rsidRPr="00BB7AD6">
        <w:t>was performed</w:t>
      </w:r>
      <w:proofErr w:type="gramEnd"/>
      <w:r w:rsidRPr="00BB7AD6">
        <w:t xml:space="preserve"> </w:t>
      </w:r>
      <w:r w:rsidR="008A3B3C" w:rsidRPr="00BB7AD6">
        <w:t xml:space="preserve">for important functionalities. </w:t>
      </w:r>
      <w:r w:rsidR="00866D12">
        <w:t>A total number of bugs 3</w:t>
      </w:r>
      <w:r w:rsidR="008A3B3C" w:rsidRPr="00BB7AD6">
        <w:t xml:space="preserve"> were identified during exploratory testing, </w:t>
      </w:r>
      <w:r w:rsidR="00866D12">
        <w:t>2</w:t>
      </w:r>
      <w:r w:rsidR="008A3B3C" w:rsidRPr="00BB7AD6">
        <w:t xml:space="preserve"> of them </w:t>
      </w:r>
      <w:r w:rsidR="00866D12">
        <w:t>related to the Login page</w:t>
      </w:r>
      <w:proofErr w:type="gramStart"/>
      <w:r w:rsidR="00D64C72">
        <w:t>,</w:t>
      </w:r>
      <w:r w:rsidR="00866D12">
        <w:t>1</w:t>
      </w:r>
      <w:proofErr w:type="gramEnd"/>
      <w:r w:rsidR="00866D12">
        <w:t xml:space="preserve"> is related to the P</w:t>
      </w:r>
      <w:r w:rsidR="00A3242A">
        <w:t xml:space="preserve">roduct </w:t>
      </w:r>
      <w:r w:rsidR="00866D12">
        <w:t>page.</w:t>
      </w:r>
    </w:p>
    <w:p w14:paraId="7CDD7FEF" w14:textId="1B105847" w:rsidR="008A3B3C" w:rsidRPr="00BB7AD6" w:rsidRDefault="003A3E99" w:rsidP="00BB7AD6">
      <w:pPr>
        <w:jc w:val="both"/>
      </w:pPr>
      <w:r w:rsidRPr="00BB7AD6">
        <w:t xml:space="preserve">Most of the bugs </w:t>
      </w:r>
      <w:proofErr w:type="gramStart"/>
      <w:r w:rsidRPr="00BB7AD6">
        <w:t>were identified</w:t>
      </w:r>
      <w:proofErr w:type="gramEnd"/>
      <w:r w:rsidRPr="00BB7AD6">
        <w:t xml:space="preserve"> </w:t>
      </w:r>
      <w:r w:rsidR="00CF69A3">
        <w:t xml:space="preserve">by </w:t>
      </w:r>
      <w:r w:rsidR="008C3CED">
        <w:t xml:space="preserve">performing </w:t>
      </w:r>
      <w:r w:rsidRPr="00BB7AD6">
        <w:t>Negative Testing.</w:t>
      </w:r>
    </w:p>
    <w:p w14:paraId="5881EA6F" w14:textId="244D8080" w:rsidR="008A3B3C" w:rsidRDefault="003A3E99" w:rsidP="00BB7AD6">
      <w:pPr>
        <w:jc w:val="both"/>
      </w:pPr>
      <w:r w:rsidRPr="00BB7AD6">
        <w:t xml:space="preserve">Compatibility testing </w:t>
      </w:r>
      <w:proofErr w:type="gramStart"/>
      <w:r w:rsidRPr="00BB7AD6">
        <w:t xml:space="preserve">was </w:t>
      </w:r>
      <w:r w:rsidR="00CF69A3">
        <w:t xml:space="preserve">also </w:t>
      </w:r>
      <w:r w:rsidRPr="00BB7AD6">
        <w:t>performed</w:t>
      </w:r>
      <w:proofErr w:type="gramEnd"/>
      <w:r w:rsidR="00D64C72">
        <w:t>, for different browsers and devices</w:t>
      </w:r>
      <w:r w:rsidRPr="00BB7AD6">
        <w:t>.</w:t>
      </w:r>
      <w:r w:rsidR="008A3B3C" w:rsidRPr="00BB7AD6">
        <w:t xml:space="preserve"> In addition to the bugs identified on Windows OS, </w:t>
      </w:r>
      <w:proofErr w:type="gramStart"/>
      <w:r w:rsidR="004E60E1">
        <w:t>2</w:t>
      </w:r>
      <w:proofErr w:type="gramEnd"/>
      <w:r w:rsidR="00CF69A3">
        <w:t xml:space="preserve"> </w:t>
      </w:r>
      <w:r w:rsidR="008A3B3C" w:rsidRPr="00BB7AD6">
        <w:t>new</w:t>
      </w:r>
      <w:r w:rsidR="00A5401D" w:rsidRPr="00BB7AD6">
        <w:t xml:space="preserve"> major</w:t>
      </w:r>
      <w:r w:rsidR="008A3B3C" w:rsidRPr="00BB7AD6">
        <w:t xml:space="preserve"> bug related to the </w:t>
      </w:r>
      <w:r w:rsidR="00A3242A">
        <w:t xml:space="preserve">Product </w:t>
      </w:r>
      <w:proofErr w:type="spellStart"/>
      <w:r w:rsidR="00A3242A">
        <w:t>detaliled</w:t>
      </w:r>
      <w:proofErr w:type="spellEnd"/>
      <w:r w:rsidR="00A3242A">
        <w:t xml:space="preserve"> page</w:t>
      </w:r>
      <w:r w:rsidR="00A5401D" w:rsidRPr="00BB7AD6">
        <w:t xml:space="preserve"> was identified</w:t>
      </w:r>
      <w:r w:rsidR="004E60E1">
        <w:t xml:space="preserve"> on the mobile device.</w:t>
      </w:r>
    </w:p>
    <w:p w14:paraId="0B0B92D9" w14:textId="0668D2CA" w:rsidR="00D146FB" w:rsidRPr="00BB7AD6" w:rsidRDefault="00DD44A2" w:rsidP="00BB7AD6">
      <w:pPr>
        <w:jc w:val="both"/>
      </w:pPr>
      <w:r w:rsidRPr="00CF69A3">
        <w:rPr>
          <w:noProof/>
        </w:rPr>
        <w:t>Considering</w:t>
      </w:r>
      <w:r>
        <w:t xml:space="preserve"> the number of high severity bugs identified, on </w:t>
      </w:r>
      <w:proofErr w:type="gramStart"/>
      <w:r>
        <w:t>all important</w:t>
      </w:r>
      <w:proofErr w:type="gramEnd"/>
      <w:r>
        <w:t xml:space="preserve"> functionalities, </w:t>
      </w:r>
      <w:r w:rsidR="00024F29">
        <w:t xml:space="preserve">the fixing of </w:t>
      </w:r>
      <w:r w:rsidR="002E553B">
        <w:t xml:space="preserve">critical and </w:t>
      </w:r>
      <w:r w:rsidR="00024F29">
        <w:t>maj</w:t>
      </w:r>
      <w:r>
        <w:t>or severity bugs is recommended, although the application is already in production.</w:t>
      </w:r>
    </w:p>
    <w:p w14:paraId="560D3F3C" w14:textId="77777777" w:rsidR="003A3E99" w:rsidRPr="00BB7AD6" w:rsidRDefault="003A3E99" w:rsidP="00BB7AD6"/>
    <w:sectPr w:rsidR="003A3E99" w:rsidRPr="00BB7AD6" w:rsidSect="00AB0562">
      <w:headerReference w:type="even" r:id="rId67"/>
      <w:headerReference w:type="default" r:id="rId68"/>
      <w:footerReference w:type="even" r:id="rId69"/>
      <w:footerReference w:type="default" r:id="rId70"/>
      <w:headerReference w:type="first" r:id="rId71"/>
      <w:footerReference w:type="first" r:id="rId72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9F94C" w14:textId="77777777" w:rsidR="005626AD" w:rsidRDefault="005626AD">
      <w:r>
        <w:separator/>
      </w:r>
    </w:p>
  </w:endnote>
  <w:endnote w:type="continuationSeparator" w:id="0">
    <w:p w14:paraId="07FADDAD" w14:textId="77777777" w:rsidR="005626AD" w:rsidRDefault="0056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26027" w14:textId="77777777" w:rsidR="00577B5C" w:rsidRDefault="00577B5C">
    <w:pPr>
      <w:pStyle w:val="Footer"/>
      <w:framePr w:wrap="notBesid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E784B" w14:textId="77777777" w:rsidR="00577B5C" w:rsidRDefault="00577B5C">
    <w:pPr>
      <w:pStyle w:val="Footer"/>
      <w:framePr w:wrap="notBesid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C4D20E" w14:textId="77777777" w:rsidR="00577B5C" w:rsidRDefault="00577B5C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BB23E7" w14:textId="77777777" w:rsidR="00577B5C" w:rsidRDefault="00577B5C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1DCA5" w14:textId="77777777" w:rsidR="005626AD" w:rsidRDefault="005626AD">
      <w:r>
        <w:separator/>
      </w:r>
    </w:p>
  </w:footnote>
  <w:footnote w:type="continuationSeparator" w:id="0">
    <w:p w14:paraId="2EB967D8" w14:textId="77777777" w:rsidR="005626AD" w:rsidRDefault="00562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D2707" w14:textId="77777777" w:rsidR="00577B5C" w:rsidRDefault="00577B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486F5" w14:textId="77777777" w:rsidR="00577B5C" w:rsidRDefault="00577B5C">
    <w:pPr>
      <w:pStyle w:val="Header"/>
    </w:pPr>
    <w:r>
      <w:rPr>
        <w:rFonts w:cs="Times New Roman"/>
        <w:noProof/>
        <w:color w:val="00B050"/>
        <w:sz w:val="18"/>
        <w:szCs w:val="22"/>
        <w:lang w:val="ro-RO" w:eastAsia="ro-RO"/>
      </w:rPr>
      <w:drawing>
        <wp:anchor distT="0" distB="0" distL="114300" distR="114300" simplePos="0" relativeHeight="251666432" behindDoc="0" locked="0" layoutInCell="1" allowOverlap="1" wp14:anchorId="1534F082" wp14:editId="2AFB69F1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73112" w14:textId="77777777" w:rsidR="00577B5C" w:rsidRDefault="00577B5C" w:rsidP="000E7CBF">
    <w:pPr>
      <w:pStyle w:val="Header"/>
    </w:pPr>
    <w:r>
      <w:t>[Confidential]</w:t>
    </w:r>
    <w:r>
      <w:rPr>
        <w:noProof/>
        <w:lang w:val="ro-RO" w:eastAsia="ro-RO"/>
      </w:rPr>
      <w:drawing>
        <wp:anchor distT="0" distB="0" distL="114300" distR="114300" simplePos="0" relativeHeight="251664384" behindDoc="0" locked="0" layoutInCell="1" allowOverlap="1" wp14:anchorId="0A1C1DAB" wp14:editId="73AAD7CC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82D6AB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4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2"/>
  </w:num>
  <w:num w:numId="4">
    <w:abstractNumId w:val="16"/>
  </w:num>
  <w:num w:numId="5">
    <w:abstractNumId w:val="29"/>
  </w:num>
  <w:num w:numId="6">
    <w:abstractNumId w:val="39"/>
  </w:num>
  <w:num w:numId="7">
    <w:abstractNumId w:val="2"/>
  </w:num>
  <w:num w:numId="8">
    <w:abstractNumId w:val="24"/>
  </w:num>
  <w:num w:numId="9">
    <w:abstractNumId w:val="6"/>
  </w:num>
  <w:num w:numId="10">
    <w:abstractNumId w:val="40"/>
  </w:num>
  <w:num w:numId="11">
    <w:abstractNumId w:val="38"/>
  </w:num>
  <w:num w:numId="12">
    <w:abstractNumId w:val="22"/>
  </w:num>
  <w:num w:numId="13">
    <w:abstractNumId w:val="30"/>
  </w:num>
  <w:num w:numId="14">
    <w:abstractNumId w:val="11"/>
  </w:num>
  <w:num w:numId="15">
    <w:abstractNumId w:val="36"/>
  </w:num>
  <w:num w:numId="16">
    <w:abstractNumId w:val="32"/>
  </w:num>
  <w:num w:numId="17">
    <w:abstractNumId w:val="34"/>
  </w:num>
  <w:num w:numId="18">
    <w:abstractNumId w:val="0"/>
  </w:num>
  <w:num w:numId="19">
    <w:abstractNumId w:val="14"/>
  </w:num>
  <w:num w:numId="20">
    <w:abstractNumId w:val="15"/>
  </w:num>
  <w:num w:numId="21">
    <w:abstractNumId w:val="10"/>
  </w:num>
  <w:num w:numId="22">
    <w:abstractNumId w:val="27"/>
  </w:num>
  <w:num w:numId="23">
    <w:abstractNumId w:val="31"/>
  </w:num>
  <w:num w:numId="24">
    <w:abstractNumId w:val="9"/>
  </w:num>
  <w:num w:numId="25">
    <w:abstractNumId w:val="3"/>
  </w:num>
  <w:num w:numId="26">
    <w:abstractNumId w:val="26"/>
  </w:num>
  <w:num w:numId="27">
    <w:abstractNumId w:val="8"/>
  </w:num>
  <w:num w:numId="28">
    <w:abstractNumId w:val="4"/>
  </w:num>
  <w:num w:numId="29">
    <w:abstractNumId w:val="28"/>
  </w:num>
  <w:num w:numId="30">
    <w:abstractNumId w:val="37"/>
  </w:num>
  <w:num w:numId="31">
    <w:abstractNumId w:val="19"/>
  </w:num>
  <w:num w:numId="32">
    <w:abstractNumId w:val="12"/>
  </w:num>
  <w:num w:numId="33">
    <w:abstractNumId w:val="33"/>
  </w:num>
  <w:num w:numId="34">
    <w:abstractNumId w:val="21"/>
  </w:num>
  <w:num w:numId="35">
    <w:abstractNumId w:val="7"/>
  </w:num>
  <w:num w:numId="36">
    <w:abstractNumId w:val="13"/>
  </w:num>
  <w:num w:numId="37">
    <w:abstractNumId w:val="17"/>
  </w:num>
  <w:num w:numId="38">
    <w:abstractNumId w:val="23"/>
  </w:num>
  <w:num w:numId="39">
    <w:abstractNumId w:val="1"/>
  </w:num>
  <w:num w:numId="40">
    <w:abstractNumId w:val="25"/>
  </w:num>
  <w:num w:numId="41">
    <w:abstractNumId w:val="41"/>
  </w:num>
  <w:num w:numId="42">
    <w:abstractNumId w:val="35"/>
  </w:num>
  <w:num w:numId="43">
    <w:abstractNumId w:val="18"/>
  </w:num>
  <w:num w:numId="44">
    <w:abstractNumId w:val="30"/>
  </w:num>
  <w:num w:numId="45">
    <w:abstractNumId w:val="30"/>
  </w:num>
  <w:num w:numId="46">
    <w:abstractNumId w:val="5"/>
  </w:num>
  <w:num w:numId="47">
    <w:abstractNumId w:val="30"/>
  </w:num>
  <w:num w:numId="48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2NDS3NDKxMDEwNzRR0lEKTi0uzszPAykwrQUAcqtaMSwAAAA="/>
  </w:docVars>
  <w:rsids>
    <w:rsidRoot w:val="0015473D"/>
    <w:rsid w:val="000071C9"/>
    <w:rsid w:val="00007CA6"/>
    <w:rsid w:val="00010C75"/>
    <w:rsid w:val="00014061"/>
    <w:rsid w:val="000178E2"/>
    <w:rsid w:val="00023E3E"/>
    <w:rsid w:val="000240D9"/>
    <w:rsid w:val="00024F29"/>
    <w:rsid w:val="00032286"/>
    <w:rsid w:val="00042C76"/>
    <w:rsid w:val="000435C2"/>
    <w:rsid w:val="00045F46"/>
    <w:rsid w:val="000479A0"/>
    <w:rsid w:val="00052611"/>
    <w:rsid w:val="000607E6"/>
    <w:rsid w:val="00064BA9"/>
    <w:rsid w:val="00065528"/>
    <w:rsid w:val="0007315D"/>
    <w:rsid w:val="00074C98"/>
    <w:rsid w:val="000760E3"/>
    <w:rsid w:val="0007743B"/>
    <w:rsid w:val="000779E4"/>
    <w:rsid w:val="000823AC"/>
    <w:rsid w:val="00083FB5"/>
    <w:rsid w:val="00087B9E"/>
    <w:rsid w:val="00093FED"/>
    <w:rsid w:val="000943ED"/>
    <w:rsid w:val="00095D8B"/>
    <w:rsid w:val="00096655"/>
    <w:rsid w:val="000A0F0A"/>
    <w:rsid w:val="000A127C"/>
    <w:rsid w:val="000A22B0"/>
    <w:rsid w:val="000B43BF"/>
    <w:rsid w:val="000C2848"/>
    <w:rsid w:val="000C47B0"/>
    <w:rsid w:val="000C7CA2"/>
    <w:rsid w:val="000D3BFB"/>
    <w:rsid w:val="000D6213"/>
    <w:rsid w:val="000E2874"/>
    <w:rsid w:val="000E396A"/>
    <w:rsid w:val="000E71CA"/>
    <w:rsid w:val="000E787B"/>
    <w:rsid w:val="000E7CBF"/>
    <w:rsid w:val="000F2DD2"/>
    <w:rsid w:val="000F3234"/>
    <w:rsid w:val="000F5EE1"/>
    <w:rsid w:val="000F697A"/>
    <w:rsid w:val="00100089"/>
    <w:rsid w:val="0010060A"/>
    <w:rsid w:val="001061F2"/>
    <w:rsid w:val="00107A72"/>
    <w:rsid w:val="0011254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567F5"/>
    <w:rsid w:val="001612CE"/>
    <w:rsid w:val="001616D3"/>
    <w:rsid w:val="001638CA"/>
    <w:rsid w:val="00164F3E"/>
    <w:rsid w:val="00165714"/>
    <w:rsid w:val="001665A3"/>
    <w:rsid w:val="00170EFD"/>
    <w:rsid w:val="0017301E"/>
    <w:rsid w:val="00176BC9"/>
    <w:rsid w:val="00177E35"/>
    <w:rsid w:val="001807CB"/>
    <w:rsid w:val="001875AB"/>
    <w:rsid w:val="001913D3"/>
    <w:rsid w:val="001929F8"/>
    <w:rsid w:val="00192B87"/>
    <w:rsid w:val="00196F45"/>
    <w:rsid w:val="001A2347"/>
    <w:rsid w:val="001A3096"/>
    <w:rsid w:val="001A5262"/>
    <w:rsid w:val="001A5FF1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1D4A"/>
    <w:rsid w:val="001E4477"/>
    <w:rsid w:val="001E6127"/>
    <w:rsid w:val="001F1F99"/>
    <w:rsid w:val="001F3ED6"/>
    <w:rsid w:val="001F4BD9"/>
    <w:rsid w:val="001F50C2"/>
    <w:rsid w:val="001F6467"/>
    <w:rsid w:val="001F7356"/>
    <w:rsid w:val="00203408"/>
    <w:rsid w:val="00207F32"/>
    <w:rsid w:val="00211E5A"/>
    <w:rsid w:val="00217CC6"/>
    <w:rsid w:val="0022221B"/>
    <w:rsid w:val="0023336D"/>
    <w:rsid w:val="00245573"/>
    <w:rsid w:val="00247EE4"/>
    <w:rsid w:val="0026207A"/>
    <w:rsid w:val="00262728"/>
    <w:rsid w:val="00262B10"/>
    <w:rsid w:val="00263250"/>
    <w:rsid w:val="00267101"/>
    <w:rsid w:val="00274E01"/>
    <w:rsid w:val="00275B92"/>
    <w:rsid w:val="00275C38"/>
    <w:rsid w:val="0028197D"/>
    <w:rsid w:val="00281AAC"/>
    <w:rsid w:val="002835C1"/>
    <w:rsid w:val="002841F8"/>
    <w:rsid w:val="002A1129"/>
    <w:rsid w:val="002A6953"/>
    <w:rsid w:val="002C461D"/>
    <w:rsid w:val="002C6762"/>
    <w:rsid w:val="002C72C8"/>
    <w:rsid w:val="002D1598"/>
    <w:rsid w:val="002D417F"/>
    <w:rsid w:val="002D5025"/>
    <w:rsid w:val="002E0C75"/>
    <w:rsid w:val="002E553B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019B"/>
    <w:rsid w:val="00333477"/>
    <w:rsid w:val="00334EB6"/>
    <w:rsid w:val="00340DD7"/>
    <w:rsid w:val="00342249"/>
    <w:rsid w:val="00345A52"/>
    <w:rsid w:val="003518AD"/>
    <w:rsid w:val="00352B34"/>
    <w:rsid w:val="0035702B"/>
    <w:rsid w:val="00357513"/>
    <w:rsid w:val="003579FC"/>
    <w:rsid w:val="0036056D"/>
    <w:rsid w:val="00362B8C"/>
    <w:rsid w:val="003640E1"/>
    <w:rsid w:val="003662ED"/>
    <w:rsid w:val="0037239A"/>
    <w:rsid w:val="00373DAE"/>
    <w:rsid w:val="00380C1C"/>
    <w:rsid w:val="003836E8"/>
    <w:rsid w:val="0039063F"/>
    <w:rsid w:val="00394E31"/>
    <w:rsid w:val="003979B8"/>
    <w:rsid w:val="003A05E3"/>
    <w:rsid w:val="003A3E99"/>
    <w:rsid w:val="003C0D1A"/>
    <w:rsid w:val="003C144D"/>
    <w:rsid w:val="003C263F"/>
    <w:rsid w:val="003C2FB1"/>
    <w:rsid w:val="003C3177"/>
    <w:rsid w:val="003C49E7"/>
    <w:rsid w:val="003C603B"/>
    <w:rsid w:val="003C742E"/>
    <w:rsid w:val="003D1CBD"/>
    <w:rsid w:val="003D1EF7"/>
    <w:rsid w:val="003D3779"/>
    <w:rsid w:val="003D7C84"/>
    <w:rsid w:val="003E3C36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12DC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4E60E1"/>
    <w:rsid w:val="004F17F5"/>
    <w:rsid w:val="00500036"/>
    <w:rsid w:val="00510711"/>
    <w:rsid w:val="005134B4"/>
    <w:rsid w:val="005227BB"/>
    <w:rsid w:val="00524A7A"/>
    <w:rsid w:val="00535DAF"/>
    <w:rsid w:val="005508A7"/>
    <w:rsid w:val="00551129"/>
    <w:rsid w:val="00552EF1"/>
    <w:rsid w:val="005577FF"/>
    <w:rsid w:val="005626AD"/>
    <w:rsid w:val="005630B2"/>
    <w:rsid w:val="005710AE"/>
    <w:rsid w:val="00571392"/>
    <w:rsid w:val="00571F0E"/>
    <w:rsid w:val="0057274E"/>
    <w:rsid w:val="00574004"/>
    <w:rsid w:val="00575461"/>
    <w:rsid w:val="00576445"/>
    <w:rsid w:val="00577B5C"/>
    <w:rsid w:val="00586610"/>
    <w:rsid w:val="00586658"/>
    <w:rsid w:val="00591378"/>
    <w:rsid w:val="005976BB"/>
    <w:rsid w:val="00597A8C"/>
    <w:rsid w:val="005A2134"/>
    <w:rsid w:val="005B13DE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21D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2AEA"/>
    <w:rsid w:val="006254FB"/>
    <w:rsid w:val="00627C39"/>
    <w:rsid w:val="00643379"/>
    <w:rsid w:val="00646CE3"/>
    <w:rsid w:val="0065722C"/>
    <w:rsid w:val="006610E9"/>
    <w:rsid w:val="00661E60"/>
    <w:rsid w:val="00666B9A"/>
    <w:rsid w:val="00672681"/>
    <w:rsid w:val="00674B49"/>
    <w:rsid w:val="00680BCA"/>
    <w:rsid w:val="0068260B"/>
    <w:rsid w:val="00682FFA"/>
    <w:rsid w:val="006908AB"/>
    <w:rsid w:val="006A13B6"/>
    <w:rsid w:val="006A7714"/>
    <w:rsid w:val="006B0D50"/>
    <w:rsid w:val="006B1A9D"/>
    <w:rsid w:val="006B42B9"/>
    <w:rsid w:val="006B7013"/>
    <w:rsid w:val="006C0BE9"/>
    <w:rsid w:val="006C0DE7"/>
    <w:rsid w:val="006C1688"/>
    <w:rsid w:val="006C1D26"/>
    <w:rsid w:val="006C2501"/>
    <w:rsid w:val="006C323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83B"/>
    <w:rsid w:val="00744A9D"/>
    <w:rsid w:val="00745AC3"/>
    <w:rsid w:val="0074627F"/>
    <w:rsid w:val="00757C2D"/>
    <w:rsid w:val="00762FEA"/>
    <w:rsid w:val="007649BA"/>
    <w:rsid w:val="007657A8"/>
    <w:rsid w:val="0076622F"/>
    <w:rsid w:val="00771BD8"/>
    <w:rsid w:val="00774AAC"/>
    <w:rsid w:val="00776AA7"/>
    <w:rsid w:val="0078319D"/>
    <w:rsid w:val="007833F1"/>
    <w:rsid w:val="00783806"/>
    <w:rsid w:val="00786C45"/>
    <w:rsid w:val="00790432"/>
    <w:rsid w:val="00790981"/>
    <w:rsid w:val="00791C7D"/>
    <w:rsid w:val="0079298D"/>
    <w:rsid w:val="007962CC"/>
    <w:rsid w:val="007A39E7"/>
    <w:rsid w:val="007A4936"/>
    <w:rsid w:val="007A727A"/>
    <w:rsid w:val="007B4849"/>
    <w:rsid w:val="007B7D0F"/>
    <w:rsid w:val="007C02A9"/>
    <w:rsid w:val="007C0B1E"/>
    <w:rsid w:val="007C503A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66D12"/>
    <w:rsid w:val="00874FC6"/>
    <w:rsid w:val="00875752"/>
    <w:rsid w:val="0087688E"/>
    <w:rsid w:val="00882E0B"/>
    <w:rsid w:val="008A2EAA"/>
    <w:rsid w:val="008A3B3C"/>
    <w:rsid w:val="008B09CB"/>
    <w:rsid w:val="008B2F01"/>
    <w:rsid w:val="008B4F75"/>
    <w:rsid w:val="008B7D00"/>
    <w:rsid w:val="008C3CED"/>
    <w:rsid w:val="008D0B73"/>
    <w:rsid w:val="008D11FB"/>
    <w:rsid w:val="008D21BC"/>
    <w:rsid w:val="008D2418"/>
    <w:rsid w:val="008F0BDA"/>
    <w:rsid w:val="00901B2A"/>
    <w:rsid w:val="00901E75"/>
    <w:rsid w:val="00903B73"/>
    <w:rsid w:val="009165CA"/>
    <w:rsid w:val="00923318"/>
    <w:rsid w:val="00931529"/>
    <w:rsid w:val="00935FD8"/>
    <w:rsid w:val="00936002"/>
    <w:rsid w:val="00937BE7"/>
    <w:rsid w:val="0094442F"/>
    <w:rsid w:val="0094499B"/>
    <w:rsid w:val="009553D1"/>
    <w:rsid w:val="00956255"/>
    <w:rsid w:val="0096367D"/>
    <w:rsid w:val="00971A42"/>
    <w:rsid w:val="0097448D"/>
    <w:rsid w:val="009758E8"/>
    <w:rsid w:val="00975EEB"/>
    <w:rsid w:val="009771FD"/>
    <w:rsid w:val="0097744D"/>
    <w:rsid w:val="0098620F"/>
    <w:rsid w:val="00990424"/>
    <w:rsid w:val="00992B78"/>
    <w:rsid w:val="009A4034"/>
    <w:rsid w:val="009A4C68"/>
    <w:rsid w:val="009B071C"/>
    <w:rsid w:val="009B4849"/>
    <w:rsid w:val="009B4EE9"/>
    <w:rsid w:val="009C53B6"/>
    <w:rsid w:val="009D24B7"/>
    <w:rsid w:val="009D7A3C"/>
    <w:rsid w:val="009E5F52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242A"/>
    <w:rsid w:val="00A37791"/>
    <w:rsid w:val="00A40077"/>
    <w:rsid w:val="00A501FD"/>
    <w:rsid w:val="00A5401D"/>
    <w:rsid w:val="00A56C9F"/>
    <w:rsid w:val="00A665EA"/>
    <w:rsid w:val="00A7059D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AF0787"/>
    <w:rsid w:val="00B0543D"/>
    <w:rsid w:val="00B06C50"/>
    <w:rsid w:val="00B110E7"/>
    <w:rsid w:val="00B3087D"/>
    <w:rsid w:val="00B341C0"/>
    <w:rsid w:val="00B3601A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3CB8"/>
    <w:rsid w:val="00B74A96"/>
    <w:rsid w:val="00B77515"/>
    <w:rsid w:val="00B82743"/>
    <w:rsid w:val="00B86D5D"/>
    <w:rsid w:val="00B90E9C"/>
    <w:rsid w:val="00B93F7A"/>
    <w:rsid w:val="00B951C2"/>
    <w:rsid w:val="00B9527D"/>
    <w:rsid w:val="00BA35D6"/>
    <w:rsid w:val="00BB22A3"/>
    <w:rsid w:val="00BB22E4"/>
    <w:rsid w:val="00BB3183"/>
    <w:rsid w:val="00BB5D5B"/>
    <w:rsid w:val="00BB621F"/>
    <w:rsid w:val="00BB7AD6"/>
    <w:rsid w:val="00BC14FF"/>
    <w:rsid w:val="00BC7EA2"/>
    <w:rsid w:val="00BD1666"/>
    <w:rsid w:val="00BD6E9C"/>
    <w:rsid w:val="00BE10E6"/>
    <w:rsid w:val="00BF15C3"/>
    <w:rsid w:val="00C01176"/>
    <w:rsid w:val="00C01A64"/>
    <w:rsid w:val="00C21622"/>
    <w:rsid w:val="00C30F5F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0A14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52A"/>
    <w:rsid w:val="00C94FD3"/>
    <w:rsid w:val="00C978E4"/>
    <w:rsid w:val="00CA492A"/>
    <w:rsid w:val="00CA6BA3"/>
    <w:rsid w:val="00CA72D7"/>
    <w:rsid w:val="00CB3873"/>
    <w:rsid w:val="00CB63DB"/>
    <w:rsid w:val="00CB65C1"/>
    <w:rsid w:val="00CB7F59"/>
    <w:rsid w:val="00CC42A6"/>
    <w:rsid w:val="00CE07AA"/>
    <w:rsid w:val="00CE0A0D"/>
    <w:rsid w:val="00CE2460"/>
    <w:rsid w:val="00CE5CA5"/>
    <w:rsid w:val="00CF1EA3"/>
    <w:rsid w:val="00CF5076"/>
    <w:rsid w:val="00CF69A3"/>
    <w:rsid w:val="00D033B6"/>
    <w:rsid w:val="00D05CF0"/>
    <w:rsid w:val="00D146FB"/>
    <w:rsid w:val="00D2043B"/>
    <w:rsid w:val="00D23139"/>
    <w:rsid w:val="00D23E07"/>
    <w:rsid w:val="00D2473F"/>
    <w:rsid w:val="00D24F8E"/>
    <w:rsid w:val="00D30FA3"/>
    <w:rsid w:val="00D31455"/>
    <w:rsid w:val="00D33EAE"/>
    <w:rsid w:val="00D3458F"/>
    <w:rsid w:val="00D36600"/>
    <w:rsid w:val="00D41570"/>
    <w:rsid w:val="00D51067"/>
    <w:rsid w:val="00D5132D"/>
    <w:rsid w:val="00D54076"/>
    <w:rsid w:val="00D54331"/>
    <w:rsid w:val="00D60AF0"/>
    <w:rsid w:val="00D62EA0"/>
    <w:rsid w:val="00D648EC"/>
    <w:rsid w:val="00D64C72"/>
    <w:rsid w:val="00D67E90"/>
    <w:rsid w:val="00D747EB"/>
    <w:rsid w:val="00D754B7"/>
    <w:rsid w:val="00D77D5B"/>
    <w:rsid w:val="00D77E05"/>
    <w:rsid w:val="00D823E4"/>
    <w:rsid w:val="00D8246B"/>
    <w:rsid w:val="00D84FF9"/>
    <w:rsid w:val="00D87950"/>
    <w:rsid w:val="00D967AA"/>
    <w:rsid w:val="00D97FC5"/>
    <w:rsid w:val="00DA17C8"/>
    <w:rsid w:val="00DA39E7"/>
    <w:rsid w:val="00DA6C81"/>
    <w:rsid w:val="00DB326B"/>
    <w:rsid w:val="00DB72AB"/>
    <w:rsid w:val="00DC133D"/>
    <w:rsid w:val="00DD44A2"/>
    <w:rsid w:val="00DD6570"/>
    <w:rsid w:val="00DE237C"/>
    <w:rsid w:val="00DE62B6"/>
    <w:rsid w:val="00DE6C6C"/>
    <w:rsid w:val="00DE7CBE"/>
    <w:rsid w:val="00DF2B13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36BD"/>
    <w:rsid w:val="00E773E0"/>
    <w:rsid w:val="00E8121B"/>
    <w:rsid w:val="00E836E4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63F6"/>
    <w:rsid w:val="00EF793E"/>
    <w:rsid w:val="00F10629"/>
    <w:rsid w:val="00F13346"/>
    <w:rsid w:val="00F14713"/>
    <w:rsid w:val="00F148FA"/>
    <w:rsid w:val="00F16917"/>
    <w:rsid w:val="00F17AB4"/>
    <w:rsid w:val="00F26A38"/>
    <w:rsid w:val="00F27F85"/>
    <w:rsid w:val="00F34707"/>
    <w:rsid w:val="00F40CCE"/>
    <w:rsid w:val="00F40CE9"/>
    <w:rsid w:val="00F42072"/>
    <w:rsid w:val="00F441D2"/>
    <w:rsid w:val="00F460EC"/>
    <w:rsid w:val="00F47B71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8650A"/>
    <w:rsid w:val="00F920BF"/>
    <w:rsid w:val="00F93B10"/>
    <w:rsid w:val="00F93E50"/>
    <w:rsid w:val="00F94C69"/>
    <w:rsid w:val="00F9521E"/>
    <w:rsid w:val="00FA1FFB"/>
    <w:rsid w:val="00FA4F69"/>
    <w:rsid w:val="00FA746D"/>
    <w:rsid w:val="00FC27BB"/>
    <w:rsid w:val="00FD204E"/>
    <w:rsid w:val="00FD3767"/>
    <w:rsid w:val="00FD6858"/>
    <w:rsid w:val="00FD74FF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653D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CB63D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ugs.scoalainformala.ro/view.php?id=30291" TargetMode="External"/><Relationship Id="rId21" Type="http://schemas.openxmlformats.org/officeDocument/2006/relationships/hyperlink" Target="https://bugs.scoalainformala.ro/view.php?id=31208" TargetMode="External"/><Relationship Id="rId42" Type="http://schemas.openxmlformats.org/officeDocument/2006/relationships/hyperlink" Target="https://bugs.scoalainformala.ro/view.php?id=31204" TargetMode="External"/><Relationship Id="rId47" Type="http://schemas.openxmlformats.org/officeDocument/2006/relationships/hyperlink" Target="https://bugs.scoalainformala.ro/view.php?id=31205" TargetMode="External"/><Relationship Id="rId63" Type="http://schemas.openxmlformats.org/officeDocument/2006/relationships/hyperlink" Target="https://bugs.scoalainformala.ro/view.php?id=31161" TargetMode="External"/><Relationship Id="rId6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bugs.scoalainformala.ro/view.php?id=31154" TargetMode="External"/><Relationship Id="rId29" Type="http://schemas.openxmlformats.org/officeDocument/2006/relationships/hyperlink" Target="https://bugs.scoalainformala.ro/view.php?id=31157" TargetMode="External"/><Relationship Id="rId11" Type="http://schemas.openxmlformats.org/officeDocument/2006/relationships/hyperlink" Target="https://bugs.scoalainformala.ro/view.php?id=30287" TargetMode="External"/><Relationship Id="rId24" Type="http://schemas.openxmlformats.org/officeDocument/2006/relationships/hyperlink" Target="https://bugs.scoalainformala.ro/view.php?id=31206" TargetMode="External"/><Relationship Id="rId32" Type="http://schemas.openxmlformats.org/officeDocument/2006/relationships/hyperlink" Target="https://bugs.scoalainformala.ro/view.php?id=31161" TargetMode="External"/><Relationship Id="rId37" Type="http://schemas.openxmlformats.org/officeDocument/2006/relationships/hyperlink" Target="https://bugs.scoalainformala.ro/view.php?id=31203" TargetMode="External"/><Relationship Id="rId40" Type="http://schemas.openxmlformats.org/officeDocument/2006/relationships/hyperlink" Target="https://bugs.scoalainformala.ro/view.php?id=30290" TargetMode="External"/><Relationship Id="rId45" Type="http://schemas.openxmlformats.org/officeDocument/2006/relationships/hyperlink" Target="https://bugs.scoalainformala.ro/view.php?id=30298" TargetMode="External"/><Relationship Id="rId53" Type="http://schemas.openxmlformats.org/officeDocument/2006/relationships/hyperlink" Target="https://bugs.scoalainformala.ro/view.php?id=31212" TargetMode="External"/><Relationship Id="rId58" Type="http://schemas.openxmlformats.org/officeDocument/2006/relationships/hyperlink" Target="https://bugs.scoalainformala.ro/view.php?id=31160" TargetMode="External"/><Relationship Id="rId66" Type="http://schemas.openxmlformats.org/officeDocument/2006/relationships/hyperlink" Target="https://bugs.scoalainformala.ro/view.php?id=31203" TargetMode="Externa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yperlink" Target="https://bugs.scoalainformala.ro/view.php?id=31201" TargetMode="External"/><Relationship Id="rId19" Type="http://schemas.openxmlformats.org/officeDocument/2006/relationships/hyperlink" Target="https://bugs.scoalainformala.ro/view.php?id=31205" TargetMode="External"/><Relationship Id="rId14" Type="http://schemas.openxmlformats.org/officeDocument/2006/relationships/hyperlink" Target="https://bugs.scoalainformala.ro/view.php?id=31204" TargetMode="External"/><Relationship Id="rId22" Type="http://schemas.openxmlformats.org/officeDocument/2006/relationships/hyperlink" Target="https://bugs.scoalainformala.ro/view.php?id=31207" TargetMode="External"/><Relationship Id="rId27" Type="http://schemas.openxmlformats.org/officeDocument/2006/relationships/hyperlink" Target="https://bugs.scoalainformala.ro/view.php?id=30296" TargetMode="External"/><Relationship Id="rId30" Type="http://schemas.openxmlformats.org/officeDocument/2006/relationships/hyperlink" Target="https://bugs.scoalainformala.ro/view.php?id=31160" TargetMode="External"/><Relationship Id="rId35" Type="http://schemas.openxmlformats.org/officeDocument/2006/relationships/hyperlink" Target="https://bugs.scoalainformala.ro/view.php?id=31198" TargetMode="External"/><Relationship Id="rId43" Type="http://schemas.openxmlformats.org/officeDocument/2006/relationships/hyperlink" Target="https://bugs.scoalainformala.ro/view.php?id=31153" TargetMode="External"/><Relationship Id="rId48" Type="http://schemas.openxmlformats.org/officeDocument/2006/relationships/hyperlink" Target="https://bugs.scoalainformala.ro/view.php?id=31209" TargetMode="External"/><Relationship Id="rId56" Type="http://schemas.openxmlformats.org/officeDocument/2006/relationships/hyperlink" Target="https://bugs.scoalainformala.ro/view.php?id=31158" TargetMode="External"/><Relationship Id="rId64" Type="http://schemas.openxmlformats.org/officeDocument/2006/relationships/hyperlink" Target="https://bugs.scoalainformala.ro/view.php?id=30293" TargetMode="External"/><Relationship Id="rId69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s://bugs.scoalainformala.ro/view.php?id=31213" TargetMode="External"/><Relationship Id="rId72" Type="http://schemas.openxmlformats.org/officeDocument/2006/relationships/footer" Target="footer3.xml"/><Relationship Id="rId3" Type="http://schemas.openxmlformats.org/officeDocument/2006/relationships/customXml" Target="../customXml/item3.xml"/><Relationship Id="rId12" Type="http://schemas.openxmlformats.org/officeDocument/2006/relationships/hyperlink" Target="https://bugs.scoalainformala.ro/view.php?id=30290" TargetMode="External"/><Relationship Id="rId17" Type="http://schemas.openxmlformats.org/officeDocument/2006/relationships/hyperlink" Target="https://bugs.scoalainformala.ro/view.php?id=30298" TargetMode="External"/><Relationship Id="rId25" Type="http://schemas.openxmlformats.org/officeDocument/2006/relationships/hyperlink" Target="https://bugs.scoalainformala.ro/view.php?id=31212" TargetMode="External"/><Relationship Id="rId33" Type="http://schemas.openxmlformats.org/officeDocument/2006/relationships/hyperlink" Target="https://bugs.scoalainformala.ro/view.php?id=31199" TargetMode="External"/><Relationship Id="rId38" Type="http://schemas.openxmlformats.org/officeDocument/2006/relationships/hyperlink" Target="https://bugs.scoalainformala.ro/view.php?id=31202" TargetMode="External"/><Relationship Id="rId46" Type="http://schemas.openxmlformats.org/officeDocument/2006/relationships/hyperlink" Target="https://bugs.scoalainformala.ro/view.php?id=31155" TargetMode="External"/><Relationship Id="rId59" Type="http://schemas.openxmlformats.org/officeDocument/2006/relationships/hyperlink" Target="https://bugs.scoalainformala.ro/view.php?id=31159" TargetMode="External"/><Relationship Id="rId67" Type="http://schemas.openxmlformats.org/officeDocument/2006/relationships/header" Target="header1.xml"/><Relationship Id="rId20" Type="http://schemas.openxmlformats.org/officeDocument/2006/relationships/hyperlink" Target="https://bugs.scoalainformala.ro/view.php?id=31209" TargetMode="External"/><Relationship Id="rId41" Type="http://schemas.openxmlformats.org/officeDocument/2006/relationships/hyperlink" Target="https://bugs.scoalainformala.ro/view.php?id=30288" TargetMode="External"/><Relationship Id="rId54" Type="http://schemas.openxmlformats.org/officeDocument/2006/relationships/hyperlink" Target="https://bugs.scoalainformala.ro/view.php?id=30291" TargetMode="External"/><Relationship Id="rId62" Type="http://schemas.openxmlformats.org/officeDocument/2006/relationships/hyperlink" Target="https://bugs.scoalainformala.ro/view.php?id=31199" TargetMode="External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bugs.scoalainformala.ro/view.php?id=31153" TargetMode="External"/><Relationship Id="rId23" Type="http://schemas.openxmlformats.org/officeDocument/2006/relationships/hyperlink" Target="https://bugs.scoalainformala.ro/view.php?id=31213" TargetMode="External"/><Relationship Id="rId28" Type="http://schemas.openxmlformats.org/officeDocument/2006/relationships/hyperlink" Target="https://bugs.scoalainformala.ro/view.php?id=31158" TargetMode="External"/><Relationship Id="rId36" Type="http://schemas.openxmlformats.org/officeDocument/2006/relationships/hyperlink" Target="https://bugs.scoalainformala.ro/view.php?id=30293" TargetMode="External"/><Relationship Id="rId49" Type="http://schemas.openxmlformats.org/officeDocument/2006/relationships/hyperlink" Target="https://bugs.scoalainformala.ro/view.php?id=31208" TargetMode="External"/><Relationship Id="rId57" Type="http://schemas.openxmlformats.org/officeDocument/2006/relationships/hyperlink" Target="https://bugs.scoalainformala.ro/view.php?id=31157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bugs.scoalainformala.ro/view.php?id=31159" TargetMode="External"/><Relationship Id="rId44" Type="http://schemas.openxmlformats.org/officeDocument/2006/relationships/hyperlink" Target="https://bugs.scoalainformala.ro/view.php?id=31154" TargetMode="External"/><Relationship Id="rId52" Type="http://schemas.openxmlformats.org/officeDocument/2006/relationships/hyperlink" Target="https://bugs.scoalainformala.ro/view.php?id=31206" TargetMode="External"/><Relationship Id="rId60" Type="http://schemas.openxmlformats.org/officeDocument/2006/relationships/hyperlink" Target="https://bugs.scoalainformala.ro/view.php?id=31198" TargetMode="External"/><Relationship Id="rId65" Type="http://schemas.openxmlformats.org/officeDocument/2006/relationships/hyperlink" Target="https://bugs.scoalainformala.ro/view.php?id=31202" TargetMode="Externa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bugs.scoalainformala.ro/view.php?id=30288" TargetMode="External"/><Relationship Id="rId18" Type="http://schemas.openxmlformats.org/officeDocument/2006/relationships/hyperlink" Target="https://bugs.scoalainformala.ro/view.php?id=31155" TargetMode="External"/><Relationship Id="rId39" Type="http://schemas.openxmlformats.org/officeDocument/2006/relationships/hyperlink" Target="https://bugs.scoalainformala.ro/view.php?id=30287" TargetMode="External"/><Relationship Id="rId34" Type="http://schemas.openxmlformats.org/officeDocument/2006/relationships/hyperlink" Target="https://bugs.scoalainformala.ro/view.php?id=31201" TargetMode="External"/><Relationship Id="rId50" Type="http://schemas.openxmlformats.org/officeDocument/2006/relationships/hyperlink" Target="https://bugs.scoalainformala.ro/view.php?id=31207" TargetMode="External"/><Relationship Id="rId55" Type="http://schemas.openxmlformats.org/officeDocument/2006/relationships/hyperlink" Target="https://bugs.scoalainformala.ro/view.php?id=30296" TargetMode="External"/><Relationship Id="rId7" Type="http://schemas.openxmlformats.org/officeDocument/2006/relationships/settings" Target="settings.xml"/><Relationship Id="rId71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3A15A4-C135-4728-9160-6D27D4BFF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Template.dotx</Template>
  <TotalTime>0</TotalTime>
  <Pages>8</Pages>
  <Words>1409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2021-03-09T14:11:00Z</dcterms:created>
  <dcterms:modified xsi:type="dcterms:W3CDTF">2021-03-09T14:11:00Z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